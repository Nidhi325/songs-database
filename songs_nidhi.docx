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8343B"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42DCEBFD" wp14:editId="30561B68">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0D83DDD4" w14:textId="77777777" w:rsidTr="00EB7C2B">
        <w:trPr>
          <w:trHeight w:val="1083"/>
        </w:trPr>
        <w:tc>
          <w:tcPr>
            <w:tcW w:w="10790" w:type="dxa"/>
            <w:gridSpan w:val="9"/>
          </w:tcPr>
          <w:p w14:paraId="10B8683E" w14:textId="77777777" w:rsidR="00DF198B" w:rsidRDefault="00DF198B"/>
        </w:tc>
      </w:tr>
      <w:tr w:rsidR="00DF198B" w14:paraId="295E7C31" w14:textId="77777777" w:rsidTr="00EB7C2B">
        <w:trPr>
          <w:trHeight w:val="1068"/>
        </w:trPr>
        <w:tc>
          <w:tcPr>
            <w:tcW w:w="1198" w:type="dxa"/>
            <w:gridSpan w:val="2"/>
            <w:tcBorders>
              <w:right w:val="single" w:sz="18" w:space="0" w:color="476166" w:themeColor="accent1"/>
            </w:tcBorders>
          </w:tcPr>
          <w:p w14:paraId="16E1D68D"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0F08C1A" w14:textId="72082A85" w:rsidR="00DF198B" w:rsidRPr="00DF198B" w:rsidRDefault="00251792" w:rsidP="00EB7C2B">
            <w:pPr>
              <w:pStyle w:val="Heading1"/>
            </w:pPr>
            <w:r>
              <w:t>PROJECT REPORT</w:t>
            </w:r>
          </w:p>
        </w:tc>
        <w:tc>
          <w:tcPr>
            <w:tcW w:w="1199" w:type="dxa"/>
            <w:gridSpan w:val="2"/>
            <w:tcBorders>
              <w:left w:val="single" w:sz="18" w:space="0" w:color="476166" w:themeColor="accent1"/>
            </w:tcBorders>
          </w:tcPr>
          <w:p w14:paraId="573BBA14" w14:textId="77777777" w:rsidR="00DF198B" w:rsidRDefault="00DF198B"/>
        </w:tc>
      </w:tr>
      <w:tr w:rsidR="00DF198B" w14:paraId="43A16CDF" w14:textId="77777777" w:rsidTr="00EB7C2B">
        <w:trPr>
          <w:trHeight w:val="1837"/>
        </w:trPr>
        <w:tc>
          <w:tcPr>
            <w:tcW w:w="1170" w:type="dxa"/>
          </w:tcPr>
          <w:p w14:paraId="28CF1EFF" w14:textId="77777777" w:rsidR="00DF198B" w:rsidRDefault="00DF198B"/>
        </w:tc>
        <w:tc>
          <w:tcPr>
            <w:tcW w:w="8460" w:type="dxa"/>
            <w:gridSpan w:val="7"/>
          </w:tcPr>
          <w:p w14:paraId="2CE4E325" w14:textId="77777777" w:rsidR="00DF198B" w:rsidRDefault="00DF198B"/>
        </w:tc>
        <w:tc>
          <w:tcPr>
            <w:tcW w:w="1160" w:type="dxa"/>
          </w:tcPr>
          <w:p w14:paraId="63EAD95B" w14:textId="77777777" w:rsidR="00DF198B" w:rsidRDefault="00DF198B"/>
        </w:tc>
      </w:tr>
      <w:tr w:rsidR="00DF198B" w14:paraId="50EA924F" w14:textId="77777777" w:rsidTr="00EB7C2B">
        <w:trPr>
          <w:trHeight w:val="929"/>
        </w:trPr>
        <w:tc>
          <w:tcPr>
            <w:tcW w:w="2397" w:type="dxa"/>
            <w:gridSpan w:val="4"/>
          </w:tcPr>
          <w:p w14:paraId="22DA87AC" w14:textId="77777777" w:rsidR="00DF198B" w:rsidRDefault="00DF198B"/>
        </w:tc>
        <w:tc>
          <w:tcPr>
            <w:tcW w:w="5995" w:type="dxa"/>
            <w:shd w:val="clear" w:color="auto" w:fill="FFFFFF" w:themeFill="background1"/>
          </w:tcPr>
          <w:p w14:paraId="34939119" w14:textId="77777777" w:rsidR="00DF198B" w:rsidRPr="00DF198B" w:rsidRDefault="00DF198B" w:rsidP="00DF198B">
            <w:pPr>
              <w:jc w:val="center"/>
              <w:rPr>
                <w:rFonts w:ascii="Georgia" w:hAnsi="Georgia"/>
                <w:sz w:val="48"/>
                <w:szCs w:val="48"/>
              </w:rPr>
            </w:pPr>
          </w:p>
        </w:tc>
        <w:tc>
          <w:tcPr>
            <w:tcW w:w="2398" w:type="dxa"/>
            <w:gridSpan w:val="4"/>
          </w:tcPr>
          <w:p w14:paraId="1C324E17" w14:textId="77777777" w:rsidR="00DF198B" w:rsidRDefault="00DF198B"/>
        </w:tc>
      </w:tr>
      <w:tr w:rsidR="00DF198B" w14:paraId="29327D4B" w14:textId="77777777" w:rsidTr="00EB7C2B">
        <w:trPr>
          <w:trHeight w:val="1460"/>
        </w:trPr>
        <w:tc>
          <w:tcPr>
            <w:tcW w:w="2397" w:type="dxa"/>
            <w:gridSpan w:val="4"/>
          </w:tcPr>
          <w:p w14:paraId="51FBC541" w14:textId="77777777" w:rsidR="00DF198B" w:rsidRDefault="00DF198B"/>
        </w:tc>
        <w:tc>
          <w:tcPr>
            <w:tcW w:w="5995" w:type="dxa"/>
            <w:shd w:val="clear" w:color="auto" w:fill="FFFFFF" w:themeFill="background1"/>
          </w:tcPr>
          <w:p w14:paraId="42CB1F50" w14:textId="29C6BF24" w:rsidR="00DF198B" w:rsidRPr="00DF198B" w:rsidRDefault="00251792" w:rsidP="00EB7C2B">
            <w:pPr>
              <w:pStyle w:val="Heading2"/>
            </w:pPr>
            <w:r>
              <w:t>Nidhi Pujara</w:t>
            </w:r>
          </w:p>
        </w:tc>
        <w:tc>
          <w:tcPr>
            <w:tcW w:w="2398" w:type="dxa"/>
            <w:gridSpan w:val="4"/>
          </w:tcPr>
          <w:p w14:paraId="057D0B98" w14:textId="77777777" w:rsidR="00DF198B" w:rsidRDefault="00DF198B"/>
        </w:tc>
      </w:tr>
      <w:tr w:rsidR="00DF198B" w14:paraId="1F61C769" w14:textId="77777777" w:rsidTr="00EB7C2B">
        <w:trPr>
          <w:trHeight w:val="7176"/>
        </w:trPr>
        <w:tc>
          <w:tcPr>
            <w:tcW w:w="2397" w:type="dxa"/>
            <w:gridSpan w:val="4"/>
          </w:tcPr>
          <w:p w14:paraId="10FD6D22"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65505E62" w14:textId="0CCD99D1" w:rsidR="00DF198B" w:rsidRPr="00DF198B" w:rsidRDefault="00251792" w:rsidP="00874FE7">
            <w:pPr>
              <w:pStyle w:val="Heading3"/>
            </w:pPr>
            <w:r>
              <w:t>22/08/2025</w:t>
            </w:r>
          </w:p>
          <w:p w14:paraId="5741B5CF" w14:textId="77777777" w:rsidR="00874FE7" w:rsidRPr="00DF198B" w:rsidRDefault="00000000" w:rsidP="00874FE7">
            <w:pPr>
              <w:pStyle w:val="Heading3"/>
            </w:pPr>
            <w:sdt>
              <w:sdtPr>
                <w:id w:val="-1516760087"/>
                <w:placeholder>
                  <w:docPart w:val="4E0F2528D3C3478AA33A99374B107674"/>
                </w:placeholder>
                <w:temporary/>
                <w:showingPlcHdr/>
                <w15:appearance w15:val="hidden"/>
              </w:sdtPr>
              <w:sdtContent>
                <w:r w:rsidR="00874FE7" w:rsidRPr="00DF198B">
                  <w:t>—</w:t>
                </w:r>
              </w:sdtContent>
            </w:sdt>
          </w:p>
          <w:p w14:paraId="0EE8A8BC" w14:textId="027519D0" w:rsidR="00DF198B" w:rsidRPr="00DF198B" w:rsidRDefault="00251792" w:rsidP="00874FE7">
            <w:pPr>
              <w:pStyle w:val="Heading3"/>
            </w:pPr>
            <w:r>
              <w:t xml:space="preserve">SQL </w:t>
            </w:r>
            <w:r w:rsidR="00614EE2">
              <w:t>P</w:t>
            </w:r>
            <w:r>
              <w:t>roject</w:t>
            </w:r>
          </w:p>
          <w:p w14:paraId="0E9DE24E" w14:textId="77777777" w:rsidR="00DF198B" w:rsidRPr="00DF198B" w:rsidRDefault="00000000" w:rsidP="00874FE7">
            <w:pPr>
              <w:pStyle w:val="Heading3"/>
            </w:pPr>
            <w:sdt>
              <w:sdtPr>
                <w:id w:val="1492440299"/>
                <w:placeholder>
                  <w:docPart w:val="8B612811573F4F42A273BADD96940CD3"/>
                </w:placeholder>
                <w:temporary/>
                <w:showingPlcHdr/>
                <w15:appearance w15:val="hidden"/>
              </w:sdtPr>
              <w:sdtContent>
                <w:r w:rsidR="00874FE7" w:rsidRPr="00DF198B">
                  <w:t>—</w:t>
                </w:r>
              </w:sdtContent>
            </w:sdt>
          </w:p>
          <w:p w14:paraId="59FF920B" w14:textId="40B1DF8E" w:rsidR="00DF198B" w:rsidRDefault="00251792" w:rsidP="00874FE7">
            <w:pPr>
              <w:pStyle w:val="Heading3"/>
            </w:pPr>
            <w:r>
              <w:t>Professor Chintan Patel</w:t>
            </w:r>
          </w:p>
          <w:p w14:paraId="3C928351" w14:textId="77777777" w:rsidR="00DF198B" w:rsidRPr="00DF198B" w:rsidRDefault="00DF198B" w:rsidP="00DF198B"/>
        </w:tc>
        <w:tc>
          <w:tcPr>
            <w:tcW w:w="2398" w:type="dxa"/>
            <w:gridSpan w:val="4"/>
          </w:tcPr>
          <w:p w14:paraId="5BC493AA" w14:textId="77777777" w:rsidR="00DF198B" w:rsidRDefault="00DF198B" w:rsidP="00DF198B">
            <w:pPr>
              <w:jc w:val="center"/>
            </w:pPr>
          </w:p>
        </w:tc>
      </w:tr>
      <w:tr w:rsidR="00DF198B" w14:paraId="764110C7" w14:textId="77777777" w:rsidTr="00EB7C2B">
        <w:tc>
          <w:tcPr>
            <w:tcW w:w="2340" w:type="dxa"/>
            <w:gridSpan w:val="3"/>
          </w:tcPr>
          <w:p w14:paraId="052BDB25" w14:textId="77777777" w:rsidR="00DF198B" w:rsidRDefault="00DF198B"/>
        </w:tc>
        <w:tc>
          <w:tcPr>
            <w:tcW w:w="6120" w:type="dxa"/>
            <w:gridSpan w:val="3"/>
          </w:tcPr>
          <w:p w14:paraId="7E82BF4D" w14:textId="77777777" w:rsidR="00DF198B" w:rsidRDefault="00DF198B"/>
        </w:tc>
        <w:tc>
          <w:tcPr>
            <w:tcW w:w="2330" w:type="dxa"/>
            <w:gridSpan w:val="3"/>
          </w:tcPr>
          <w:p w14:paraId="78F1FB42" w14:textId="77777777" w:rsidR="00DF198B" w:rsidRDefault="00DF198B"/>
        </w:tc>
      </w:tr>
    </w:tbl>
    <w:p w14:paraId="392DA199" w14:textId="77777777" w:rsidR="00DF198B" w:rsidRDefault="00DF198B"/>
    <w:p w14:paraId="269D3570"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2FF8A81B" w14:textId="77777777" w:rsidTr="00EB7C2B">
        <w:trPr>
          <w:trHeight w:val="1152"/>
        </w:trPr>
        <w:tc>
          <w:tcPr>
            <w:tcW w:w="2158" w:type="dxa"/>
          </w:tcPr>
          <w:p w14:paraId="7817CEC5"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72663E18" wp14:editId="57690C56">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3DC0106D"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4464478A" w14:textId="77777777" w:rsidR="002D2200" w:rsidRDefault="002D2200"/>
        </w:tc>
        <w:tc>
          <w:tcPr>
            <w:tcW w:w="2158" w:type="dxa"/>
            <w:tcBorders>
              <w:bottom w:val="single" w:sz="18" w:space="0" w:color="476166" w:themeColor="accent1"/>
            </w:tcBorders>
          </w:tcPr>
          <w:p w14:paraId="5619493B" w14:textId="77777777" w:rsidR="002D2200" w:rsidRDefault="002D2200"/>
        </w:tc>
        <w:tc>
          <w:tcPr>
            <w:tcW w:w="2167" w:type="dxa"/>
            <w:gridSpan w:val="3"/>
            <w:tcBorders>
              <w:bottom w:val="single" w:sz="18" w:space="0" w:color="476166" w:themeColor="accent1"/>
            </w:tcBorders>
          </w:tcPr>
          <w:p w14:paraId="231B3CF1" w14:textId="77777777" w:rsidR="002D2200" w:rsidRDefault="002D2200"/>
        </w:tc>
        <w:tc>
          <w:tcPr>
            <w:tcW w:w="2158" w:type="dxa"/>
          </w:tcPr>
          <w:p w14:paraId="66FDC197" w14:textId="77777777" w:rsidR="002D2200" w:rsidRDefault="002D2200"/>
        </w:tc>
      </w:tr>
      <w:tr w:rsidR="002D2200" w14:paraId="7A2902D3" w14:textId="77777777" w:rsidTr="00EB7C2B">
        <w:trPr>
          <w:trHeight w:val="664"/>
        </w:trPr>
        <w:tc>
          <w:tcPr>
            <w:tcW w:w="2158" w:type="dxa"/>
            <w:tcBorders>
              <w:right w:val="single" w:sz="18" w:space="0" w:color="476166" w:themeColor="accent1"/>
            </w:tcBorders>
          </w:tcPr>
          <w:p w14:paraId="7155DD03"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60CA7B1" w14:textId="77777777" w:rsidR="002D2200" w:rsidRPr="00E74B29" w:rsidRDefault="00000000" w:rsidP="00EB7C2B">
            <w:pPr>
              <w:pStyle w:val="Heading4"/>
            </w:pPr>
            <w:sdt>
              <w:sdtPr>
                <w:id w:val="2122175478"/>
                <w:placeholder>
                  <w:docPart w:val="9B9E669DC04546328A862C9B0886A1C4"/>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2E89DE7C" w14:textId="77777777" w:rsidR="002D2200" w:rsidRDefault="002D2200"/>
        </w:tc>
      </w:tr>
      <w:tr w:rsidR="002D2200" w14:paraId="60D5748F" w14:textId="77777777" w:rsidTr="00EB7C2B">
        <w:trPr>
          <w:trHeight w:val="311"/>
        </w:trPr>
        <w:tc>
          <w:tcPr>
            <w:tcW w:w="2158" w:type="dxa"/>
          </w:tcPr>
          <w:p w14:paraId="125E594F" w14:textId="77777777" w:rsidR="002D2200" w:rsidRDefault="002D2200"/>
        </w:tc>
        <w:tc>
          <w:tcPr>
            <w:tcW w:w="2158" w:type="dxa"/>
            <w:gridSpan w:val="3"/>
            <w:tcBorders>
              <w:top w:val="single" w:sz="18" w:space="0" w:color="476166" w:themeColor="accent1"/>
            </w:tcBorders>
          </w:tcPr>
          <w:p w14:paraId="4894DA87" w14:textId="77777777" w:rsidR="002D2200" w:rsidRDefault="002D2200"/>
        </w:tc>
        <w:tc>
          <w:tcPr>
            <w:tcW w:w="2158" w:type="dxa"/>
            <w:tcBorders>
              <w:top w:val="single" w:sz="18" w:space="0" w:color="476166" w:themeColor="accent1"/>
            </w:tcBorders>
          </w:tcPr>
          <w:p w14:paraId="11905B0A" w14:textId="77777777" w:rsidR="002D2200" w:rsidRDefault="002D2200"/>
        </w:tc>
        <w:tc>
          <w:tcPr>
            <w:tcW w:w="2167" w:type="dxa"/>
            <w:gridSpan w:val="3"/>
            <w:tcBorders>
              <w:top w:val="single" w:sz="18" w:space="0" w:color="476166" w:themeColor="accent1"/>
            </w:tcBorders>
          </w:tcPr>
          <w:p w14:paraId="6A015AFC" w14:textId="77777777" w:rsidR="002D2200" w:rsidRDefault="002D2200"/>
        </w:tc>
        <w:tc>
          <w:tcPr>
            <w:tcW w:w="2158" w:type="dxa"/>
          </w:tcPr>
          <w:p w14:paraId="510C52E8" w14:textId="77777777" w:rsidR="002D2200" w:rsidRDefault="002D2200"/>
        </w:tc>
      </w:tr>
      <w:tr w:rsidR="00E74B29" w14:paraId="241F4D1E" w14:textId="77777777" w:rsidTr="00EB7C2B">
        <w:trPr>
          <w:trHeight w:val="576"/>
        </w:trPr>
        <w:tc>
          <w:tcPr>
            <w:tcW w:w="2158" w:type="dxa"/>
          </w:tcPr>
          <w:p w14:paraId="77E56976" w14:textId="77777777" w:rsidR="00E74B29" w:rsidRDefault="00E74B29"/>
        </w:tc>
        <w:tc>
          <w:tcPr>
            <w:tcW w:w="1082" w:type="dxa"/>
            <w:gridSpan w:val="2"/>
            <w:shd w:val="clear" w:color="auto" w:fill="FFFFFF" w:themeFill="background1"/>
          </w:tcPr>
          <w:p w14:paraId="370BDA11" w14:textId="77777777" w:rsidR="00E74B29" w:rsidRDefault="00E74B29"/>
        </w:tc>
        <w:tc>
          <w:tcPr>
            <w:tcW w:w="4321" w:type="dxa"/>
            <w:gridSpan w:val="3"/>
            <w:shd w:val="clear" w:color="auto" w:fill="FFFFFF" w:themeFill="background1"/>
          </w:tcPr>
          <w:p w14:paraId="5CB97DF0" w14:textId="77777777" w:rsidR="00E74B29" w:rsidRDefault="00E74B29" w:rsidP="00E74B29"/>
        </w:tc>
        <w:tc>
          <w:tcPr>
            <w:tcW w:w="1080" w:type="dxa"/>
            <w:gridSpan w:val="2"/>
            <w:shd w:val="clear" w:color="auto" w:fill="FFFFFF" w:themeFill="background1"/>
          </w:tcPr>
          <w:p w14:paraId="53215021" w14:textId="77777777" w:rsidR="00E74B29" w:rsidRDefault="00E74B29"/>
        </w:tc>
        <w:tc>
          <w:tcPr>
            <w:tcW w:w="2158" w:type="dxa"/>
          </w:tcPr>
          <w:p w14:paraId="400BEA10" w14:textId="77777777" w:rsidR="00E74B29" w:rsidRDefault="00E74B29"/>
        </w:tc>
      </w:tr>
      <w:tr w:rsidR="000E4641" w14:paraId="115DCBF5" w14:textId="77777777" w:rsidTr="00EB7C2B">
        <w:trPr>
          <w:trHeight w:val="4447"/>
        </w:trPr>
        <w:tc>
          <w:tcPr>
            <w:tcW w:w="2158" w:type="dxa"/>
            <w:vMerge w:val="restart"/>
          </w:tcPr>
          <w:p w14:paraId="5FDE418D" w14:textId="77777777" w:rsidR="000E4641" w:rsidRDefault="000E4641"/>
        </w:tc>
        <w:tc>
          <w:tcPr>
            <w:tcW w:w="542" w:type="dxa"/>
            <w:vMerge w:val="restart"/>
            <w:tcBorders>
              <w:bottom w:val="single" w:sz="18" w:space="0" w:color="476166" w:themeColor="accent1"/>
            </w:tcBorders>
            <w:shd w:val="clear" w:color="auto" w:fill="FFFFFF" w:themeFill="background1"/>
          </w:tcPr>
          <w:p w14:paraId="6C85AD44" w14:textId="77777777" w:rsidR="000E4641" w:rsidRDefault="000E4641"/>
        </w:tc>
        <w:tc>
          <w:tcPr>
            <w:tcW w:w="540" w:type="dxa"/>
            <w:shd w:val="clear" w:color="auto" w:fill="FFFFFF" w:themeFill="background1"/>
          </w:tcPr>
          <w:p w14:paraId="5F54EAE2" w14:textId="77777777" w:rsidR="000E4641" w:rsidRDefault="000E4641"/>
        </w:tc>
        <w:tc>
          <w:tcPr>
            <w:tcW w:w="4321" w:type="dxa"/>
            <w:gridSpan w:val="3"/>
            <w:shd w:val="clear" w:color="auto" w:fill="FFFFFF" w:themeFill="background1"/>
          </w:tcPr>
          <w:p w14:paraId="13D0582A" w14:textId="36AB34FF" w:rsidR="00251792" w:rsidRPr="00251792" w:rsidRDefault="00251792" w:rsidP="00251792">
            <w:pPr>
              <w:pStyle w:val="Text"/>
            </w:pPr>
            <w:r w:rsidRPr="00251792">
              <w:t xml:space="preserve">The purpose of this project is to design and implement a </w:t>
            </w:r>
            <w:r w:rsidRPr="00251792">
              <w:rPr>
                <w:b/>
                <w:bCs/>
              </w:rPr>
              <w:t>Songs Database</w:t>
            </w:r>
            <w:r w:rsidRPr="00251792">
              <w:t xml:space="preserve"> using SQL. The database is built to store essential information about songs, artists, albums, genres, and other related details. It provides an efficient way to query and analyze the dataset using SQL queries</w:t>
            </w:r>
            <w:r>
              <w:t>.</w:t>
            </w:r>
          </w:p>
          <w:p w14:paraId="3AD2F875" w14:textId="2C79F66E" w:rsidR="00251792" w:rsidRPr="00251792" w:rsidRDefault="00251792" w:rsidP="00251792">
            <w:pPr>
              <w:pStyle w:val="Text"/>
            </w:pPr>
            <w:r w:rsidRPr="00251792">
              <w:t xml:space="preserve">The dataset contains details such as </w:t>
            </w:r>
            <w:r w:rsidRPr="00251792">
              <w:rPr>
                <w:b/>
                <w:bCs/>
              </w:rPr>
              <w:t>song title, artist information, year of release, duration, and location</w:t>
            </w:r>
            <w:r w:rsidRPr="00251792">
              <w:t>. SQL queries are applied to retrieve meaningful insights, perform aggregations, and demonstrate concepts like subqueries, joins, grouping, and ordering.</w:t>
            </w:r>
          </w:p>
          <w:p w14:paraId="67EDC28A" w14:textId="77777777" w:rsidR="000E4641" w:rsidRPr="00E74B29" w:rsidRDefault="000E4641" w:rsidP="00251792">
            <w:pPr>
              <w:pStyle w:val="Text"/>
            </w:pPr>
          </w:p>
        </w:tc>
        <w:tc>
          <w:tcPr>
            <w:tcW w:w="540" w:type="dxa"/>
            <w:shd w:val="clear" w:color="auto" w:fill="FFFFFF" w:themeFill="background1"/>
          </w:tcPr>
          <w:p w14:paraId="274D24E4"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558D02DD" w14:textId="77777777" w:rsidR="000E4641" w:rsidRPr="00E74B29" w:rsidRDefault="000E4641">
            <w:pPr>
              <w:rPr>
                <w:rFonts w:ascii="Georgia" w:hAnsi="Georgia"/>
                <w:sz w:val="28"/>
                <w:szCs w:val="28"/>
              </w:rPr>
            </w:pPr>
          </w:p>
        </w:tc>
        <w:tc>
          <w:tcPr>
            <w:tcW w:w="2158" w:type="dxa"/>
            <w:vMerge w:val="restart"/>
          </w:tcPr>
          <w:p w14:paraId="1DB3AF6E" w14:textId="77777777" w:rsidR="000E4641" w:rsidRDefault="000E4641"/>
        </w:tc>
      </w:tr>
      <w:tr w:rsidR="000E4641" w14:paraId="5F7158CC" w14:textId="77777777" w:rsidTr="00EB7C2B">
        <w:trPr>
          <w:trHeight w:val="1008"/>
        </w:trPr>
        <w:tc>
          <w:tcPr>
            <w:tcW w:w="2158" w:type="dxa"/>
            <w:vMerge/>
          </w:tcPr>
          <w:p w14:paraId="566623EF" w14:textId="77777777" w:rsidR="000E4641" w:rsidRDefault="000E4641"/>
        </w:tc>
        <w:tc>
          <w:tcPr>
            <w:tcW w:w="542" w:type="dxa"/>
            <w:vMerge/>
            <w:tcBorders>
              <w:bottom w:val="single" w:sz="18" w:space="0" w:color="476166" w:themeColor="accent1"/>
            </w:tcBorders>
          </w:tcPr>
          <w:p w14:paraId="277D6EED" w14:textId="77777777" w:rsidR="000E4641" w:rsidRDefault="000E4641"/>
        </w:tc>
        <w:tc>
          <w:tcPr>
            <w:tcW w:w="5401" w:type="dxa"/>
            <w:gridSpan w:val="5"/>
            <w:vMerge w:val="restart"/>
          </w:tcPr>
          <w:p w14:paraId="1215518B" w14:textId="77777777" w:rsidR="000E4641" w:rsidRPr="00E74B29" w:rsidRDefault="000E4641">
            <w:pPr>
              <w:rPr>
                <w:rFonts w:ascii="Georgia" w:hAnsi="Georgia"/>
                <w:sz w:val="28"/>
                <w:szCs w:val="28"/>
              </w:rPr>
            </w:pPr>
            <w:r w:rsidRPr="004909D9">
              <w:rPr>
                <w:noProof/>
                <w:lang w:val="en-AU" w:eastAsia="en-AU"/>
              </w:rPr>
              <w:drawing>
                <wp:inline distT="0" distB="0" distL="0" distR="0" wp14:anchorId="740B358D" wp14:editId="6D125B28">
                  <wp:extent cx="3429000" cy="2895600"/>
                  <wp:effectExtent l="0" t="0" r="0" b="0"/>
                  <wp:docPr id="4" name="Picture 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tcBorders>
          </w:tcPr>
          <w:p w14:paraId="56E5F3FF" w14:textId="77777777" w:rsidR="000E4641" w:rsidRPr="00E74B29" w:rsidRDefault="000E4641">
            <w:pPr>
              <w:rPr>
                <w:rFonts w:ascii="Georgia" w:hAnsi="Georgia"/>
                <w:sz w:val="28"/>
                <w:szCs w:val="28"/>
              </w:rPr>
            </w:pPr>
          </w:p>
        </w:tc>
        <w:tc>
          <w:tcPr>
            <w:tcW w:w="2158" w:type="dxa"/>
            <w:vMerge/>
          </w:tcPr>
          <w:p w14:paraId="4ECE67CF" w14:textId="77777777" w:rsidR="000E4641" w:rsidRDefault="000E4641"/>
        </w:tc>
      </w:tr>
      <w:tr w:rsidR="000E4641" w14:paraId="303541BA" w14:textId="77777777" w:rsidTr="00EB7C2B">
        <w:trPr>
          <w:trHeight w:val="1728"/>
        </w:trPr>
        <w:tc>
          <w:tcPr>
            <w:tcW w:w="2158" w:type="dxa"/>
            <w:vMerge w:val="restart"/>
          </w:tcPr>
          <w:p w14:paraId="1A6879D4" w14:textId="77777777" w:rsidR="000E4641" w:rsidRDefault="000E4641"/>
        </w:tc>
        <w:tc>
          <w:tcPr>
            <w:tcW w:w="542" w:type="dxa"/>
            <w:tcBorders>
              <w:top w:val="single" w:sz="18" w:space="0" w:color="476166" w:themeColor="accent1"/>
            </w:tcBorders>
          </w:tcPr>
          <w:p w14:paraId="35168D30" w14:textId="77777777" w:rsidR="000E4641" w:rsidRDefault="000E4641" w:rsidP="00E74B29">
            <w:pPr>
              <w:jc w:val="center"/>
            </w:pPr>
          </w:p>
        </w:tc>
        <w:tc>
          <w:tcPr>
            <w:tcW w:w="5401" w:type="dxa"/>
            <w:gridSpan w:val="5"/>
            <w:vMerge/>
          </w:tcPr>
          <w:p w14:paraId="3D3335BE" w14:textId="77777777" w:rsidR="000E4641" w:rsidRDefault="000E4641" w:rsidP="00E74B29">
            <w:pPr>
              <w:jc w:val="center"/>
            </w:pPr>
          </w:p>
        </w:tc>
        <w:tc>
          <w:tcPr>
            <w:tcW w:w="540" w:type="dxa"/>
            <w:tcBorders>
              <w:top w:val="single" w:sz="18" w:space="0" w:color="476166" w:themeColor="accent1"/>
            </w:tcBorders>
          </w:tcPr>
          <w:p w14:paraId="70A1828D" w14:textId="77777777" w:rsidR="000E4641" w:rsidRDefault="000E4641" w:rsidP="00E74B29">
            <w:pPr>
              <w:jc w:val="center"/>
            </w:pPr>
          </w:p>
        </w:tc>
        <w:tc>
          <w:tcPr>
            <w:tcW w:w="2158" w:type="dxa"/>
            <w:vMerge w:val="restart"/>
          </w:tcPr>
          <w:p w14:paraId="7F1A54D4" w14:textId="77777777" w:rsidR="000E4641" w:rsidRDefault="000E4641"/>
        </w:tc>
      </w:tr>
      <w:tr w:rsidR="000E4641" w14:paraId="0AE7E22E" w14:textId="77777777" w:rsidTr="00EB7C2B">
        <w:trPr>
          <w:trHeight w:val="1728"/>
        </w:trPr>
        <w:tc>
          <w:tcPr>
            <w:tcW w:w="2158" w:type="dxa"/>
            <w:vMerge/>
          </w:tcPr>
          <w:p w14:paraId="06274807" w14:textId="77777777" w:rsidR="000E4641" w:rsidRDefault="000E4641"/>
        </w:tc>
        <w:tc>
          <w:tcPr>
            <w:tcW w:w="542" w:type="dxa"/>
          </w:tcPr>
          <w:p w14:paraId="2C02E4A6" w14:textId="77777777" w:rsidR="000E4641" w:rsidRDefault="000E4641" w:rsidP="00E74B29">
            <w:pPr>
              <w:jc w:val="center"/>
            </w:pPr>
          </w:p>
        </w:tc>
        <w:tc>
          <w:tcPr>
            <w:tcW w:w="5401" w:type="dxa"/>
            <w:gridSpan w:val="5"/>
            <w:vMerge/>
          </w:tcPr>
          <w:p w14:paraId="060A7F50" w14:textId="77777777" w:rsidR="000E4641" w:rsidRDefault="000E4641" w:rsidP="00E74B29">
            <w:pPr>
              <w:jc w:val="center"/>
            </w:pPr>
          </w:p>
        </w:tc>
        <w:tc>
          <w:tcPr>
            <w:tcW w:w="540" w:type="dxa"/>
          </w:tcPr>
          <w:p w14:paraId="5BC2CCB8" w14:textId="77777777" w:rsidR="000E4641" w:rsidRDefault="000E4641" w:rsidP="00E74B29">
            <w:pPr>
              <w:jc w:val="center"/>
            </w:pPr>
          </w:p>
        </w:tc>
        <w:tc>
          <w:tcPr>
            <w:tcW w:w="2158" w:type="dxa"/>
            <w:vMerge/>
          </w:tcPr>
          <w:p w14:paraId="5B349292" w14:textId="77777777" w:rsidR="000E4641" w:rsidRDefault="000E4641"/>
        </w:tc>
      </w:tr>
    </w:tbl>
    <w:p w14:paraId="7CDCAAD7" w14:textId="77777777" w:rsidR="002D2200" w:rsidRDefault="002D2200"/>
    <w:p w14:paraId="3892F9C9"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14:paraId="45A00949" w14:textId="77777777" w:rsidTr="00EB7C2B">
        <w:trPr>
          <w:trHeight w:val="2537"/>
        </w:trPr>
        <w:tc>
          <w:tcPr>
            <w:tcW w:w="2158" w:type="dxa"/>
            <w:gridSpan w:val="2"/>
          </w:tcPr>
          <w:p w14:paraId="79855B46" w14:textId="77777777" w:rsidR="0048120C" w:rsidRDefault="00EB7C2B">
            <w:r w:rsidRPr="004909D9">
              <w:rPr>
                <w:noProof/>
                <w:lang w:val="en-AU" w:eastAsia="en-AU"/>
              </w:rPr>
              <w:lastRenderedPageBreak/>
              <w:drawing>
                <wp:anchor distT="0" distB="0" distL="114300" distR="114300" simplePos="0" relativeHeight="251664384" behindDoc="1" locked="1" layoutInCell="1" allowOverlap="1" wp14:anchorId="743FEDF6" wp14:editId="5398EDE0">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C0B82AC" w14:textId="77777777" w:rsidR="0048120C" w:rsidRDefault="0048120C"/>
        </w:tc>
        <w:tc>
          <w:tcPr>
            <w:tcW w:w="2158" w:type="dxa"/>
            <w:gridSpan w:val="3"/>
            <w:tcBorders>
              <w:bottom w:val="single" w:sz="18" w:space="0" w:color="476166" w:themeColor="accent1"/>
            </w:tcBorders>
          </w:tcPr>
          <w:p w14:paraId="30A0A5E0" w14:textId="77777777" w:rsidR="0048120C" w:rsidRDefault="0048120C"/>
        </w:tc>
        <w:tc>
          <w:tcPr>
            <w:tcW w:w="2158" w:type="dxa"/>
            <w:tcBorders>
              <w:bottom w:val="single" w:sz="18" w:space="0" w:color="476166" w:themeColor="accent1"/>
            </w:tcBorders>
          </w:tcPr>
          <w:p w14:paraId="1E084E5B" w14:textId="77777777" w:rsidR="0048120C" w:rsidRDefault="0048120C"/>
        </w:tc>
        <w:tc>
          <w:tcPr>
            <w:tcW w:w="2158" w:type="dxa"/>
            <w:gridSpan w:val="2"/>
          </w:tcPr>
          <w:p w14:paraId="3FB2B394" w14:textId="77777777" w:rsidR="0048120C" w:rsidRDefault="0048120C"/>
        </w:tc>
      </w:tr>
      <w:tr w:rsidR="0048120C" w14:paraId="3024DD0C" w14:textId="77777777" w:rsidTr="00EB7C2B">
        <w:trPr>
          <w:trHeight w:val="800"/>
        </w:trPr>
        <w:tc>
          <w:tcPr>
            <w:tcW w:w="2158" w:type="dxa"/>
            <w:gridSpan w:val="2"/>
            <w:tcBorders>
              <w:right w:val="single" w:sz="18" w:space="0" w:color="476166" w:themeColor="accent1"/>
            </w:tcBorders>
          </w:tcPr>
          <w:p w14:paraId="27910B2A"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2661557" w14:textId="3AC2586B" w:rsidR="0048120C" w:rsidRDefault="00251792" w:rsidP="00EB7C2B">
            <w:pPr>
              <w:pStyle w:val="Heading4"/>
            </w:pPr>
            <w:r>
              <w:t>OBJECTIVES</w:t>
            </w:r>
          </w:p>
        </w:tc>
        <w:tc>
          <w:tcPr>
            <w:tcW w:w="2158" w:type="dxa"/>
            <w:gridSpan w:val="2"/>
            <w:tcBorders>
              <w:left w:val="single" w:sz="18" w:space="0" w:color="476166" w:themeColor="accent1"/>
            </w:tcBorders>
          </w:tcPr>
          <w:p w14:paraId="214D5E3C" w14:textId="77777777" w:rsidR="0048120C" w:rsidRDefault="0048120C"/>
        </w:tc>
      </w:tr>
      <w:tr w:rsidR="0048120C" w14:paraId="45930D41" w14:textId="77777777" w:rsidTr="00EB7C2B">
        <w:tc>
          <w:tcPr>
            <w:tcW w:w="2158" w:type="dxa"/>
            <w:gridSpan w:val="2"/>
          </w:tcPr>
          <w:p w14:paraId="1140D726" w14:textId="77777777" w:rsidR="0048120C" w:rsidRDefault="0048120C"/>
        </w:tc>
        <w:tc>
          <w:tcPr>
            <w:tcW w:w="2158" w:type="dxa"/>
            <w:tcBorders>
              <w:top w:val="single" w:sz="18" w:space="0" w:color="476166" w:themeColor="accent1"/>
            </w:tcBorders>
          </w:tcPr>
          <w:p w14:paraId="7F8A92B6" w14:textId="77777777" w:rsidR="0048120C" w:rsidRDefault="0048120C"/>
        </w:tc>
        <w:tc>
          <w:tcPr>
            <w:tcW w:w="2158" w:type="dxa"/>
            <w:gridSpan w:val="3"/>
            <w:tcBorders>
              <w:top w:val="single" w:sz="18" w:space="0" w:color="476166" w:themeColor="accent1"/>
            </w:tcBorders>
          </w:tcPr>
          <w:p w14:paraId="022B3C05" w14:textId="77777777" w:rsidR="0048120C" w:rsidRDefault="0048120C"/>
        </w:tc>
        <w:tc>
          <w:tcPr>
            <w:tcW w:w="2158" w:type="dxa"/>
            <w:tcBorders>
              <w:top w:val="single" w:sz="18" w:space="0" w:color="476166" w:themeColor="accent1"/>
            </w:tcBorders>
          </w:tcPr>
          <w:p w14:paraId="4FAA2E82" w14:textId="77777777" w:rsidR="0048120C" w:rsidRDefault="0048120C"/>
        </w:tc>
        <w:tc>
          <w:tcPr>
            <w:tcW w:w="2158" w:type="dxa"/>
            <w:gridSpan w:val="2"/>
          </w:tcPr>
          <w:p w14:paraId="4EC70EE4" w14:textId="77777777" w:rsidR="0048120C" w:rsidRDefault="0048120C"/>
        </w:tc>
      </w:tr>
      <w:tr w:rsidR="0048120C" w14:paraId="3F8D2428" w14:textId="77777777" w:rsidTr="00EB7C2B">
        <w:trPr>
          <w:trHeight w:val="4546"/>
        </w:trPr>
        <w:tc>
          <w:tcPr>
            <w:tcW w:w="1079" w:type="dxa"/>
          </w:tcPr>
          <w:p w14:paraId="35705AF1" w14:textId="77777777" w:rsidR="0048120C" w:rsidRDefault="0048120C"/>
        </w:tc>
        <w:tc>
          <w:tcPr>
            <w:tcW w:w="8632" w:type="dxa"/>
            <w:gridSpan w:val="7"/>
            <w:tcBorders>
              <w:top w:val="single" w:sz="18" w:space="0" w:color="476166" w:themeColor="accent1"/>
              <w:bottom w:val="single" w:sz="18" w:space="0" w:color="476166" w:themeColor="accent1"/>
            </w:tcBorders>
          </w:tcPr>
          <w:p w14:paraId="030B5181" w14:textId="77777777" w:rsidR="00614EE2" w:rsidRDefault="00614EE2" w:rsidP="000704D8">
            <w:pPr>
              <w:pStyle w:val="Text"/>
            </w:pPr>
          </w:p>
          <w:p w14:paraId="6FC8EE4D" w14:textId="616BE3B4" w:rsidR="000704D8" w:rsidRPr="000704D8" w:rsidRDefault="000704D8" w:rsidP="000704D8">
            <w:pPr>
              <w:pStyle w:val="Text"/>
            </w:pPr>
            <w:r w:rsidRPr="000704D8">
              <w:t>The main objectives of this project are:</w:t>
            </w:r>
          </w:p>
          <w:p w14:paraId="0A6B008E" w14:textId="77777777" w:rsidR="000704D8" w:rsidRPr="000704D8" w:rsidRDefault="000704D8" w:rsidP="000704D8">
            <w:pPr>
              <w:pStyle w:val="Text"/>
              <w:numPr>
                <w:ilvl w:val="0"/>
                <w:numId w:val="2"/>
              </w:numPr>
            </w:pPr>
            <w:r w:rsidRPr="000704D8">
              <w:t>To design and implement a structured database for storing song and artist details.</w:t>
            </w:r>
          </w:p>
          <w:p w14:paraId="4600EF5F" w14:textId="77777777" w:rsidR="000704D8" w:rsidRPr="000704D8" w:rsidRDefault="000704D8" w:rsidP="000704D8">
            <w:pPr>
              <w:pStyle w:val="Text"/>
              <w:numPr>
                <w:ilvl w:val="0"/>
                <w:numId w:val="2"/>
              </w:numPr>
            </w:pPr>
            <w:r w:rsidRPr="000704D8">
              <w:t xml:space="preserve">To practice SQL concepts such as </w:t>
            </w:r>
            <w:r w:rsidRPr="000704D8">
              <w:rPr>
                <w:b/>
                <w:bCs/>
              </w:rPr>
              <w:t>DDL, DML, aggregate functions, subqueries, joins, case statements, group by, having, and order by</w:t>
            </w:r>
            <w:r w:rsidRPr="000704D8">
              <w:t>.</w:t>
            </w:r>
          </w:p>
          <w:p w14:paraId="2CEBFAA9" w14:textId="77777777" w:rsidR="000704D8" w:rsidRPr="000704D8" w:rsidRDefault="000704D8" w:rsidP="000704D8">
            <w:pPr>
              <w:pStyle w:val="Text"/>
              <w:numPr>
                <w:ilvl w:val="0"/>
                <w:numId w:val="2"/>
              </w:numPr>
            </w:pPr>
            <w:r w:rsidRPr="000704D8">
              <w:t>To extract useful insights such as most popular artists, longest songs, and distribution of songs over years.</w:t>
            </w:r>
          </w:p>
          <w:p w14:paraId="73FBF57D" w14:textId="77777777" w:rsidR="000704D8" w:rsidRPr="000704D8" w:rsidRDefault="000704D8" w:rsidP="000704D8">
            <w:pPr>
              <w:pStyle w:val="Text"/>
              <w:numPr>
                <w:ilvl w:val="0"/>
                <w:numId w:val="2"/>
              </w:numPr>
            </w:pPr>
            <w:r w:rsidRPr="000704D8">
              <w:t>To showcase real-world applications of relational databases in music management systems.</w:t>
            </w:r>
          </w:p>
          <w:p w14:paraId="0C30374D" w14:textId="01246C96" w:rsidR="0048120C" w:rsidRDefault="0048120C" w:rsidP="000E4641">
            <w:pPr>
              <w:pStyle w:val="Text"/>
            </w:pPr>
          </w:p>
        </w:tc>
        <w:tc>
          <w:tcPr>
            <w:tcW w:w="1079" w:type="dxa"/>
          </w:tcPr>
          <w:p w14:paraId="30C63933" w14:textId="77777777" w:rsidR="0048120C" w:rsidRDefault="0048120C"/>
        </w:tc>
      </w:tr>
      <w:tr w:rsidR="0048120C" w14:paraId="5AF42699" w14:textId="77777777" w:rsidTr="00EB7C2B">
        <w:trPr>
          <w:trHeight w:val="730"/>
        </w:trPr>
        <w:tc>
          <w:tcPr>
            <w:tcW w:w="1079" w:type="dxa"/>
          </w:tcPr>
          <w:p w14:paraId="24B0E913" w14:textId="77777777" w:rsidR="0048120C" w:rsidRDefault="0048120C"/>
        </w:tc>
        <w:tc>
          <w:tcPr>
            <w:tcW w:w="3956" w:type="dxa"/>
            <w:gridSpan w:val="3"/>
            <w:tcBorders>
              <w:top w:val="single" w:sz="18" w:space="0" w:color="476166" w:themeColor="accent1"/>
            </w:tcBorders>
          </w:tcPr>
          <w:p w14:paraId="31EA4FE0" w14:textId="0F75FB76" w:rsidR="0048120C" w:rsidRDefault="000704D8" w:rsidP="0048120C">
            <w:pPr>
              <w:pStyle w:val="Heading5"/>
            </w:pPr>
            <w:r>
              <w:t>SCOPE</w:t>
            </w:r>
          </w:p>
          <w:p w14:paraId="05071347" w14:textId="77777777" w:rsidR="0048120C" w:rsidRPr="0048120C" w:rsidRDefault="0048120C" w:rsidP="0048120C"/>
        </w:tc>
        <w:tc>
          <w:tcPr>
            <w:tcW w:w="719" w:type="dxa"/>
            <w:tcBorders>
              <w:top w:val="single" w:sz="18" w:space="0" w:color="476166" w:themeColor="accent1"/>
            </w:tcBorders>
          </w:tcPr>
          <w:p w14:paraId="7B7B4888" w14:textId="77777777" w:rsidR="0048120C" w:rsidRDefault="0048120C"/>
        </w:tc>
        <w:tc>
          <w:tcPr>
            <w:tcW w:w="3957" w:type="dxa"/>
            <w:gridSpan w:val="3"/>
            <w:tcBorders>
              <w:top w:val="single" w:sz="18" w:space="0" w:color="476166" w:themeColor="accent1"/>
            </w:tcBorders>
          </w:tcPr>
          <w:p w14:paraId="439A7D05" w14:textId="77777777" w:rsidR="0048120C" w:rsidRDefault="0048120C"/>
        </w:tc>
        <w:tc>
          <w:tcPr>
            <w:tcW w:w="1079" w:type="dxa"/>
          </w:tcPr>
          <w:p w14:paraId="18BB0D26" w14:textId="77777777" w:rsidR="0048120C" w:rsidRDefault="0048120C"/>
        </w:tc>
      </w:tr>
      <w:tr w:rsidR="0048120C" w14:paraId="5FABCE6C" w14:textId="77777777" w:rsidTr="00EB7C2B">
        <w:trPr>
          <w:trHeight w:val="3990"/>
        </w:trPr>
        <w:tc>
          <w:tcPr>
            <w:tcW w:w="1079" w:type="dxa"/>
          </w:tcPr>
          <w:p w14:paraId="63799379" w14:textId="77777777" w:rsidR="0048120C" w:rsidRDefault="0048120C"/>
        </w:tc>
        <w:tc>
          <w:tcPr>
            <w:tcW w:w="3956" w:type="dxa"/>
            <w:gridSpan w:val="3"/>
          </w:tcPr>
          <w:p w14:paraId="7BB00DE6" w14:textId="77777777" w:rsidR="000704D8" w:rsidRPr="000704D8" w:rsidRDefault="000704D8" w:rsidP="000704D8">
            <w:pPr>
              <w:pStyle w:val="Text"/>
            </w:pPr>
            <w:r w:rsidRPr="000704D8">
              <w:rPr>
                <w:b/>
                <w:bCs/>
              </w:rPr>
              <w:t>In Scope</w:t>
            </w:r>
            <w:r w:rsidRPr="000704D8">
              <w:t>:</w:t>
            </w:r>
          </w:p>
          <w:p w14:paraId="2C1220A6" w14:textId="77777777" w:rsidR="000704D8" w:rsidRPr="000704D8" w:rsidRDefault="000704D8" w:rsidP="000704D8">
            <w:pPr>
              <w:pStyle w:val="Text"/>
              <w:numPr>
                <w:ilvl w:val="0"/>
                <w:numId w:val="3"/>
              </w:numPr>
            </w:pPr>
            <w:r w:rsidRPr="000704D8">
              <w:t>Storage of song details (title, duration, year).</w:t>
            </w:r>
          </w:p>
          <w:p w14:paraId="4E7B4FF4" w14:textId="77777777" w:rsidR="000704D8" w:rsidRPr="000704D8" w:rsidRDefault="000704D8" w:rsidP="000704D8">
            <w:pPr>
              <w:pStyle w:val="Text"/>
              <w:numPr>
                <w:ilvl w:val="0"/>
                <w:numId w:val="3"/>
              </w:numPr>
            </w:pPr>
            <w:r w:rsidRPr="000704D8">
              <w:t>Storage of artist details (name, location, coordinates).</w:t>
            </w:r>
          </w:p>
          <w:p w14:paraId="6BB720B3" w14:textId="77777777" w:rsidR="000704D8" w:rsidRPr="000704D8" w:rsidRDefault="000704D8" w:rsidP="000704D8">
            <w:pPr>
              <w:pStyle w:val="Text"/>
              <w:numPr>
                <w:ilvl w:val="0"/>
                <w:numId w:val="3"/>
              </w:numPr>
            </w:pPr>
            <w:r w:rsidRPr="000704D8">
              <w:t>SQL queries for analysis and retrieval of insights.</w:t>
            </w:r>
          </w:p>
          <w:p w14:paraId="4A1B6545" w14:textId="5037E2FB" w:rsidR="0048120C" w:rsidRDefault="0048120C" w:rsidP="00837914">
            <w:pPr>
              <w:pStyle w:val="Text"/>
            </w:pPr>
          </w:p>
        </w:tc>
        <w:tc>
          <w:tcPr>
            <w:tcW w:w="719" w:type="dxa"/>
          </w:tcPr>
          <w:p w14:paraId="1808D984" w14:textId="77777777" w:rsidR="0048120C" w:rsidRDefault="0048120C" w:rsidP="0048120C">
            <w:pPr>
              <w:pStyle w:val="Text"/>
            </w:pPr>
          </w:p>
        </w:tc>
        <w:tc>
          <w:tcPr>
            <w:tcW w:w="3957" w:type="dxa"/>
            <w:gridSpan w:val="3"/>
          </w:tcPr>
          <w:p w14:paraId="669635A6" w14:textId="77777777" w:rsidR="000704D8" w:rsidRPr="000704D8" w:rsidRDefault="000704D8" w:rsidP="000704D8">
            <w:pPr>
              <w:pStyle w:val="Text"/>
              <w:numPr>
                <w:ilvl w:val="0"/>
                <w:numId w:val="4"/>
              </w:numPr>
            </w:pPr>
            <w:r w:rsidRPr="000704D8">
              <w:rPr>
                <w:b/>
                <w:bCs/>
              </w:rPr>
              <w:t>Out of Scope</w:t>
            </w:r>
            <w:r w:rsidRPr="000704D8">
              <w:t>:</w:t>
            </w:r>
          </w:p>
          <w:p w14:paraId="2B94FCDE" w14:textId="77777777" w:rsidR="000704D8" w:rsidRPr="000704D8" w:rsidRDefault="000704D8" w:rsidP="000704D8">
            <w:pPr>
              <w:pStyle w:val="Text"/>
              <w:numPr>
                <w:ilvl w:val="1"/>
                <w:numId w:val="4"/>
              </w:numPr>
            </w:pPr>
            <w:r w:rsidRPr="000704D8">
              <w:t>Actual audio storage or streaming.</w:t>
            </w:r>
          </w:p>
          <w:p w14:paraId="0DB5A924" w14:textId="77777777" w:rsidR="000704D8" w:rsidRPr="000704D8" w:rsidRDefault="000704D8" w:rsidP="000704D8">
            <w:pPr>
              <w:pStyle w:val="Text"/>
              <w:numPr>
                <w:ilvl w:val="1"/>
                <w:numId w:val="4"/>
              </w:numPr>
            </w:pPr>
            <w:r w:rsidRPr="000704D8">
              <w:t>Integration with music recommendation systems.</w:t>
            </w:r>
          </w:p>
          <w:p w14:paraId="268D6171" w14:textId="7A8160C2" w:rsidR="0048120C" w:rsidRDefault="0048120C" w:rsidP="00837914">
            <w:pPr>
              <w:pStyle w:val="Text"/>
            </w:pPr>
          </w:p>
        </w:tc>
        <w:tc>
          <w:tcPr>
            <w:tcW w:w="1079" w:type="dxa"/>
          </w:tcPr>
          <w:p w14:paraId="18DFE047" w14:textId="77777777" w:rsidR="0048120C" w:rsidRDefault="0048120C"/>
        </w:tc>
      </w:tr>
    </w:tbl>
    <w:p w14:paraId="5D1ADBC6" w14:textId="77777777" w:rsidR="0048120C" w:rsidRDefault="0048120C"/>
    <w:p w14:paraId="6A6E3343"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tblGrid>
      <w:tr w:rsidR="00E303A2" w14:paraId="7A003A4E" w14:textId="77777777" w:rsidTr="00EB7C2B">
        <w:tc>
          <w:tcPr>
            <w:tcW w:w="1079" w:type="dxa"/>
          </w:tcPr>
          <w:p w14:paraId="20B1869B" w14:textId="77777777" w:rsidR="00E303A2" w:rsidRPr="00E74B29" w:rsidRDefault="00E303A2" w:rsidP="00BA6015">
            <w:pPr>
              <w:pStyle w:val="Footer"/>
            </w:pPr>
          </w:p>
        </w:tc>
        <w:tc>
          <w:tcPr>
            <w:tcW w:w="5395" w:type="dxa"/>
          </w:tcPr>
          <w:p w14:paraId="48BFFC7E" w14:textId="77777777" w:rsidR="00E303A2" w:rsidRDefault="00E303A2" w:rsidP="00BA6015">
            <w:pPr>
              <w:pStyle w:val="Footer"/>
            </w:pPr>
            <w:r>
              <w:t>SONGS DATABASE</w:t>
            </w:r>
          </w:p>
          <w:p w14:paraId="5585A60C" w14:textId="1A86442D" w:rsidR="00614EE2" w:rsidRPr="00874FE7" w:rsidRDefault="00614EE2" w:rsidP="00BA6015">
            <w:pPr>
              <w:pStyle w:val="Footer"/>
            </w:pPr>
          </w:p>
        </w:tc>
      </w:tr>
    </w:tbl>
    <w:p w14:paraId="75C9B559" w14:textId="77777777" w:rsidR="00EB7C2B" w:rsidRDefault="00EB7C2B">
      <w:r>
        <w:br w:type="page"/>
      </w:r>
    </w:p>
    <w:p w14:paraId="563F10A4" w14:textId="54CF34E9" w:rsidR="007E7573" w:rsidRPr="000704D8" w:rsidRDefault="000704D8" w:rsidP="000704D8">
      <w:pPr>
        <w:pStyle w:val="Heading1"/>
      </w:pPr>
      <w:r>
        <w:rPr>
          <w:noProof/>
        </w:rPr>
        <w:lastRenderedPageBreak/>
        <mc:AlternateContent>
          <mc:Choice Requires="wps">
            <w:drawing>
              <wp:anchor distT="0" distB="0" distL="114300" distR="114300" simplePos="0" relativeHeight="251665408" behindDoc="0" locked="0" layoutInCell="1" allowOverlap="1" wp14:anchorId="2C2DB60C" wp14:editId="7323BD9D">
                <wp:simplePos x="0" y="0"/>
                <wp:positionH relativeFrom="margin">
                  <wp:align>center</wp:align>
                </wp:positionH>
                <wp:positionV relativeFrom="paragraph">
                  <wp:posOffset>259080</wp:posOffset>
                </wp:positionV>
                <wp:extent cx="2621280" cy="594360"/>
                <wp:effectExtent l="0" t="0" r="26670" b="15240"/>
                <wp:wrapNone/>
                <wp:docPr id="199058752" name="Rectangle 1"/>
                <wp:cNvGraphicFramePr/>
                <a:graphic xmlns:a="http://schemas.openxmlformats.org/drawingml/2006/main">
                  <a:graphicData uri="http://schemas.microsoft.com/office/word/2010/wordprocessingShape">
                    <wps:wsp>
                      <wps:cNvSpPr/>
                      <wps:spPr>
                        <a:xfrm>
                          <a:off x="0" y="0"/>
                          <a:ext cx="2621280" cy="59436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13CE894B" id="Rectangle 1" o:spid="_x0000_s1026" style="position:absolute;margin-left:0;margin-top:20.4pt;width:206.4pt;height:46.8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" filled="f" strokeweight="2pt">
                <v:stroke miterlimit="4"/>
                <v:textbox style="mso-fit-shape-to-text:t" inset="3pt,3pt,3pt,3pt"/>
                <w10:wrap anchorx="margin"/>
              </v:rect>
            </w:pict>
          </mc:Fallback>
        </mc:AlternateContent>
      </w:r>
    </w:p>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48120C" w:rsidRPr="000704D8" w14:paraId="1B6D8ECE" w14:textId="77777777" w:rsidTr="001E097E">
        <w:trPr>
          <w:trHeight w:val="6254"/>
        </w:trPr>
        <w:tc>
          <w:tcPr>
            <w:tcW w:w="1080" w:type="dxa"/>
          </w:tcPr>
          <w:p w14:paraId="4C6E406A" w14:textId="77777777" w:rsidR="0048120C" w:rsidRPr="000704D8" w:rsidRDefault="0048120C" w:rsidP="000704D8">
            <w:pPr>
              <w:pStyle w:val="Heading1"/>
            </w:pPr>
          </w:p>
        </w:tc>
        <w:tc>
          <w:tcPr>
            <w:tcW w:w="8632" w:type="dxa"/>
            <w:tcBorders>
              <w:bottom w:val="single" w:sz="18" w:space="0" w:color="476166" w:themeColor="accent1"/>
            </w:tcBorders>
          </w:tcPr>
          <w:p w14:paraId="38D48E34" w14:textId="77777777" w:rsidR="0048120C" w:rsidRDefault="000704D8" w:rsidP="000704D8">
            <w:pPr>
              <w:pStyle w:val="Heading1"/>
              <w:rPr>
                <w:sz w:val="28"/>
                <w:szCs w:val="28"/>
              </w:rPr>
            </w:pPr>
            <w:r w:rsidRPr="000704D8">
              <w:rPr>
                <w:sz w:val="28"/>
                <w:szCs w:val="28"/>
              </w:rPr>
              <w:t>DATABASE DESIGN</w:t>
            </w:r>
          </w:p>
          <w:p w14:paraId="00F33B83" w14:textId="77777777" w:rsidR="000704D8" w:rsidRDefault="000704D8" w:rsidP="000704D8"/>
          <w:p w14:paraId="1A8F9F5C" w14:textId="77777777" w:rsidR="000704D8" w:rsidRDefault="000704D8" w:rsidP="000704D8"/>
          <w:p w14:paraId="65F16113" w14:textId="77777777" w:rsidR="000704D8" w:rsidRDefault="000704D8" w:rsidP="000704D8"/>
          <w:p w14:paraId="6F57DD7E" w14:textId="77777777" w:rsidR="000704D8" w:rsidRPr="000704D8" w:rsidRDefault="000704D8" w:rsidP="000704D8">
            <w:pPr>
              <w:rPr>
                <w:b/>
                <w:bCs/>
              </w:rPr>
            </w:pPr>
            <w:r w:rsidRPr="000704D8">
              <w:rPr>
                <w:b/>
                <w:bCs/>
              </w:rPr>
              <w:t>Entities and Attributes</w:t>
            </w:r>
          </w:p>
          <w:p w14:paraId="18D917A6" w14:textId="77777777" w:rsidR="000704D8" w:rsidRPr="000704D8" w:rsidRDefault="000704D8" w:rsidP="000704D8">
            <w:pPr>
              <w:numPr>
                <w:ilvl w:val="0"/>
                <w:numId w:val="5"/>
              </w:numPr>
            </w:pPr>
            <w:r w:rsidRPr="000704D8">
              <w:rPr>
                <w:b/>
                <w:bCs/>
              </w:rPr>
              <w:t>Song</w:t>
            </w:r>
            <w:r w:rsidRPr="000704D8">
              <w:t>: song_id, title, duration, year, num_songs, artist_id</w:t>
            </w:r>
          </w:p>
          <w:p w14:paraId="5B6CEBEF" w14:textId="77777777" w:rsidR="000704D8" w:rsidRPr="000704D8" w:rsidRDefault="000704D8" w:rsidP="000704D8">
            <w:pPr>
              <w:numPr>
                <w:ilvl w:val="0"/>
                <w:numId w:val="5"/>
              </w:numPr>
            </w:pPr>
            <w:r w:rsidRPr="000704D8">
              <w:rPr>
                <w:b/>
                <w:bCs/>
              </w:rPr>
              <w:t>Artist</w:t>
            </w:r>
            <w:r w:rsidRPr="000704D8">
              <w:t>: artist_id, artist_name, artist_location, artist_latitude, artist_longitude</w:t>
            </w:r>
          </w:p>
          <w:p w14:paraId="7CA4053D" w14:textId="77777777" w:rsidR="000704D8" w:rsidRPr="000704D8" w:rsidRDefault="000704D8" w:rsidP="000704D8">
            <w:pPr>
              <w:rPr>
                <w:b/>
                <w:bCs/>
              </w:rPr>
            </w:pPr>
            <w:r w:rsidRPr="000704D8">
              <w:rPr>
                <w:b/>
                <w:bCs/>
              </w:rPr>
              <w:t>Relationships</w:t>
            </w:r>
          </w:p>
          <w:p w14:paraId="3B69F80F" w14:textId="77777777" w:rsidR="000704D8" w:rsidRPr="000704D8" w:rsidRDefault="000704D8" w:rsidP="000704D8">
            <w:pPr>
              <w:numPr>
                <w:ilvl w:val="0"/>
                <w:numId w:val="6"/>
              </w:numPr>
            </w:pPr>
            <w:r w:rsidRPr="000704D8">
              <w:t xml:space="preserve">Each </w:t>
            </w:r>
            <w:r w:rsidRPr="000704D8">
              <w:rPr>
                <w:b/>
                <w:bCs/>
              </w:rPr>
              <w:t>song</w:t>
            </w:r>
            <w:r w:rsidRPr="000704D8">
              <w:t xml:space="preserve"> is linked to one </w:t>
            </w:r>
            <w:r w:rsidRPr="000704D8">
              <w:rPr>
                <w:b/>
                <w:bCs/>
              </w:rPr>
              <w:t>artist</w:t>
            </w:r>
            <w:r w:rsidRPr="000704D8">
              <w:t xml:space="preserve"> (via artist_id).</w:t>
            </w:r>
          </w:p>
          <w:p w14:paraId="6B5E3DE0" w14:textId="77777777" w:rsidR="000704D8" w:rsidRDefault="000704D8" w:rsidP="000704D8">
            <w:pPr>
              <w:numPr>
                <w:ilvl w:val="0"/>
                <w:numId w:val="6"/>
              </w:numPr>
            </w:pPr>
            <w:r w:rsidRPr="000704D8">
              <w:t>One artist can have multiple songs.</w:t>
            </w:r>
          </w:p>
          <w:p w14:paraId="58C6F56A" w14:textId="77777777" w:rsidR="000704D8" w:rsidRDefault="000704D8" w:rsidP="000704D8"/>
          <w:p w14:paraId="3AF27F2C" w14:textId="77777777" w:rsidR="000704D8" w:rsidRDefault="000704D8" w:rsidP="000704D8"/>
          <w:p w14:paraId="65817071" w14:textId="77777777" w:rsidR="000704D8" w:rsidRPr="000704D8" w:rsidRDefault="000704D8" w:rsidP="000704D8"/>
          <w:p w14:paraId="3CA9FE5F" w14:textId="1FAE45C0" w:rsidR="000704D8" w:rsidRPr="000704D8" w:rsidRDefault="00C82333" w:rsidP="000704D8">
            <w:r w:rsidRPr="00C82333">
              <w:rPr>
                <w:noProof/>
              </w:rPr>
              <w:drawing>
                <wp:inline distT="0" distB="0" distL="0" distR="0" wp14:anchorId="7BB6984F" wp14:editId="26FE0C6E">
                  <wp:extent cx="5481320" cy="2279015"/>
                  <wp:effectExtent l="0" t="0" r="5080" b="6985"/>
                  <wp:docPr id="139653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3215" name=""/>
                          <pic:cNvPicPr/>
                        </pic:nvPicPr>
                        <pic:blipFill>
                          <a:blip r:embed="rId14"/>
                          <a:stretch>
                            <a:fillRect/>
                          </a:stretch>
                        </pic:blipFill>
                        <pic:spPr>
                          <a:xfrm>
                            <a:off x="0" y="0"/>
                            <a:ext cx="5481320" cy="2279015"/>
                          </a:xfrm>
                          <a:prstGeom prst="rect">
                            <a:avLst/>
                          </a:prstGeom>
                        </pic:spPr>
                      </pic:pic>
                    </a:graphicData>
                  </a:graphic>
                </wp:inline>
              </w:drawing>
            </w:r>
          </w:p>
        </w:tc>
        <w:tc>
          <w:tcPr>
            <w:tcW w:w="1079" w:type="dxa"/>
            <w:gridSpan w:val="2"/>
          </w:tcPr>
          <w:p w14:paraId="60905083" w14:textId="77777777" w:rsidR="0048120C" w:rsidRPr="000704D8" w:rsidRDefault="0048120C" w:rsidP="000704D8">
            <w:pPr>
              <w:pStyle w:val="Heading1"/>
            </w:pPr>
          </w:p>
        </w:tc>
      </w:tr>
      <w:tr w:rsidR="001E097E" w14:paraId="36E2411C" w14:textId="77777777" w:rsidTr="00A955AD">
        <w:trPr>
          <w:trHeight w:val="339"/>
        </w:trPr>
        <w:tc>
          <w:tcPr>
            <w:tcW w:w="1080" w:type="dxa"/>
          </w:tcPr>
          <w:p w14:paraId="550C26D0" w14:textId="77777777" w:rsidR="001E097E" w:rsidRDefault="001E097E"/>
        </w:tc>
        <w:tc>
          <w:tcPr>
            <w:tcW w:w="8640" w:type="dxa"/>
            <w:gridSpan w:val="2"/>
          </w:tcPr>
          <w:p w14:paraId="4E39D952" w14:textId="77777777" w:rsidR="001E097E" w:rsidRDefault="001E097E"/>
        </w:tc>
        <w:tc>
          <w:tcPr>
            <w:tcW w:w="1071" w:type="dxa"/>
          </w:tcPr>
          <w:p w14:paraId="1C52FDE0" w14:textId="77777777" w:rsidR="001E097E" w:rsidRDefault="001E097E"/>
        </w:tc>
      </w:tr>
      <w:tr w:rsidR="0048120C" w14:paraId="2F26A982" w14:textId="77777777" w:rsidTr="001E097E">
        <w:tc>
          <w:tcPr>
            <w:tcW w:w="1080" w:type="dxa"/>
          </w:tcPr>
          <w:p w14:paraId="20E894A2" w14:textId="77777777" w:rsidR="0048120C" w:rsidRDefault="0048120C"/>
        </w:tc>
        <w:tc>
          <w:tcPr>
            <w:tcW w:w="8632" w:type="dxa"/>
          </w:tcPr>
          <w:p w14:paraId="159ACCF1" w14:textId="2817305B" w:rsidR="0048120C" w:rsidRDefault="0048120C"/>
        </w:tc>
        <w:tc>
          <w:tcPr>
            <w:tcW w:w="1079" w:type="dxa"/>
            <w:gridSpan w:val="2"/>
          </w:tcPr>
          <w:p w14:paraId="6EB4F4F7" w14:textId="77777777" w:rsidR="0048120C" w:rsidRDefault="0048120C"/>
        </w:tc>
      </w:tr>
    </w:tbl>
    <w:p w14:paraId="7941AAC7" w14:textId="77777777" w:rsidR="0048120C" w:rsidRDefault="0048120C"/>
    <w:p w14:paraId="67418A3A" w14:textId="77777777" w:rsidR="00EB7C2B" w:rsidRDefault="00EB7C2B"/>
    <w:p w14:paraId="08334660" w14:textId="77777777" w:rsidR="00C82333" w:rsidRDefault="00C82333"/>
    <w:p w14:paraId="0121DFF8" w14:textId="77777777" w:rsidR="00C82333" w:rsidRDefault="00C82333"/>
    <w:p w14:paraId="2BAA774C" w14:textId="77777777" w:rsidR="00C82333" w:rsidRDefault="00C82333"/>
    <w:p w14:paraId="74E25595" w14:textId="77777777" w:rsidR="00C82333" w:rsidRDefault="00C82333"/>
    <w:p w14:paraId="7FE82385" w14:textId="77777777" w:rsidR="00C82333" w:rsidRDefault="00C82333"/>
    <w:p w14:paraId="4582D144" w14:textId="77777777" w:rsidR="00C82333" w:rsidRDefault="00C82333"/>
    <w:p w14:paraId="77A2E2C6" w14:textId="77777777" w:rsidR="00C82333" w:rsidRDefault="00C82333"/>
    <w:p w14:paraId="1B5F48F8" w14:textId="77777777" w:rsidR="00C82333" w:rsidRDefault="00C82333"/>
    <w:p w14:paraId="715E9FB3" w14:textId="77777777" w:rsidR="00C82333" w:rsidRDefault="00C82333"/>
    <w:p w14:paraId="5F961DBC" w14:textId="77777777" w:rsidR="00C82333" w:rsidRDefault="00C82333"/>
    <w:p w14:paraId="17A96F45" w14:textId="77777777" w:rsidR="00C82333" w:rsidRDefault="00C82333"/>
    <w:p w14:paraId="5DF9A0FF" w14:textId="77777777" w:rsidR="00C82333" w:rsidRDefault="00C82333"/>
    <w:p w14:paraId="5860CFAD" w14:textId="77777777" w:rsidR="00EB7C2B" w:rsidRDefault="00EB7C2B"/>
    <w:tbl>
      <w:tblPr>
        <w:tblW w:w="0" w:type="auto"/>
        <w:tblCellMar>
          <w:left w:w="0" w:type="dxa"/>
          <w:right w:w="0" w:type="dxa"/>
        </w:tblCellMar>
        <w:tblLook w:val="0600" w:firstRow="0" w:lastRow="0" w:firstColumn="0" w:lastColumn="0" w:noHBand="1" w:noVBand="1"/>
      </w:tblPr>
      <w:tblGrid>
        <w:gridCol w:w="1079"/>
        <w:gridCol w:w="5395"/>
      </w:tblGrid>
      <w:tr w:rsidR="00E303A2" w14:paraId="168E694E" w14:textId="77777777" w:rsidTr="00EB7C2B">
        <w:tc>
          <w:tcPr>
            <w:tcW w:w="1079" w:type="dxa"/>
          </w:tcPr>
          <w:p w14:paraId="150BFC50" w14:textId="77777777" w:rsidR="00E303A2" w:rsidRPr="00E74B29" w:rsidRDefault="00E303A2" w:rsidP="00BA6015">
            <w:pPr>
              <w:pStyle w:val="Footer"/>
            </w:pPr>
          </w:p>
        </w:tc>
        <w:tc>
          <w:tcPr>
            <w:tcW w:w="5395" w:type="dxa"/>
          </w:tcPr>
          <w:p w14:paraId="07DB4216" w14:textId="6284C5EE" w:rsidR="00E303A2" w:rsidRPr="00874FE7" w:rsidRDefault="00E303A2" w:rsidP="00BA6015">
            <w:pPr>
              <w:pStyle w:val="Footer"/>
            </w:pPr>
            <w:r>
              <w:t>SONGS DATABASE</w:t>
            </w:r>
          </w:p>
        </w:tc>
      </w:tr>
    </w:tbl>
    <w:p w14:paraId="706A8E2B" w14:textId="77777777" w:rsidR="00EB7C2B" w:rsidRDefault="00EB7C2B" w:rsidP="00EB7C2B"/>
    <w:p w14:paraId="199983A0" w14:textId="77777777" w:rsidR="00C82333" w:rsidRDefault="00C82333" w:rsidP="00EB7C2B"/>
    <w:p w14:paraId="170FE65A" w14:textId="77777777" w:rsidR="00C82333" w:rsidRDefault="00C82333" w:rsidP="00EB7C2B"/>
    <w:p w14:paraId="48E690D2" w14:textId="77777777" w:rsidR="00C82333" w:rsidRDefault="00C82333" w:rsidP="00EB7C2B"/>
    <w:p w14:paraId="736C80A2" w14:textId="77777777" w:rsidR="00C82333" w:rsidRDefault="00C82333" w:rsidP="00EB7C2B"/>
    <w:p w14:paraId="37B7F9BB" w14:textId="77777777" w:rsidR="00C82333" w:rsidRDefault="00C82333" w:rsidP="00EB7C2B"/>
    <w:p w14:paraId="64031A7D" w14:textId="77777777" w:rsidR="00C82333" w:rsidRDefault="00C82333" w:rsidP="00EB7C2B"/>
    <w:p w14:paraId="47A154A5" w14:textId="77777777" w:rsidR="00C82333" w:rsidRPr="000704D8" w:rsidRDefault="00C82333" w:rsidP="00C82333">
      <w:pPr>
        <w:pStyle w:val="Heading1"/>
      </w:pPr>
    </w:p>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C82333" w:rsidRPr="000704D8" w14:paraId="3043360D" w14:textId="77777777" w:rsidTr="00DA059D">
        <w:trPr>
          <w:trHeight w:val="6254"/>
        </w:trPr>
        <w:tc>
          <w:tcPr>
            <w:tcW w:w="1080" w:type="dxa"/>
          </w:tcPr>
          <w:p w14:paraId="1339099F" w14:textId="77777777" w:rsidR="00C82333" w:rsidRPr="000704D8" w:rsidRDefault="00C82333" w:rsidP="00DA059D">
            <w:pPr>
              <w:pStyle w:val="Heading1"/>
            </w:pPr>
          </w:p>
        </w:tc>
        <w:tc>
          <w:tcPr>
            <w:tcW w:w="8632" w:type="dxa"/>
            <w:tcBorders>
              <w:bottom w:val="single" w:sz="18" w:space="0" w:color="476166" w:themeColor="accent1"/>
            </w:tcBorders>
          </w:tcPr>
          <w:p w14:paraId="0E32DDC6" w14:textId="2448F0F7" w:rsidR="00C82333" w:rsidRDefault="00C82333" w:rsidP="00DA059D">
            <w:pPr>
              <w:pStyle w:val="Heading1"/>
              <w:rPr>
                <w:sz w:val="28"/>
                <w:szCs w:val="28"/>
              </w:rPr>
            </w:pPr>
            <w:r>
              <w:rPr>
                <w:sz w:val="28"/>
                <w:szCs w:val="28"/>
              </w:rPr>
              <w:t>QUERIES AND OUTPUTS</w:t>
            </w:r>
          </w:p>
          <w:p w14:paraId="5072B392" w14:textId="77777777" w:rsidR="00C82333" w:rsidRDefault="00C82333" w:rsidP="00DA059D"/>
          <w:p w14:paraId="5B5FBC2F" w14:textId="77777777" w:rsidR="00C82333" w:rsidRDefault="00C82333" w:rsidP="00DA059D"/>
          <w:p w14:paraId="02C3303E" w14:textId="77777777" w:rsidR="00C82333" w:rsidRDefault="00C82333" w:rsidP="00DA059D"/>
          <w:p w14:paraId="2ACA1FB0" w14:textId="2C3D7E61" w:rsidR="00C82333" w:rsidRDefault="00C82333" w:rsidP="00DA059D">
            <w:pPr>
              <w:rPr>
                <w:b/>
                <w:bCs/>
              </w:rPr>
            </w:pPr>
            <w:r>
              <w:rPr>
                <w:b/>
                <w:bCs/>
              </w:rPr>
              <w:t>PROBLEM STATEMENT 1:</w:t>
            </w:r>
          </w:p>
          <w:p w14:paraId="6E4EB222" w14:textId="77777777" w:rsidR="00C82333" w:rsidRDefault="00C82333" w:rsidP="00DA059D"/>
          <w:p w14:paraId="2389D28F" w14:textId="77777777" w:rsidR="00C82333" w:rsidRDefault="00C82333" w:rsidP="00DA059D">
            <w:r w:rsidRPr="00C82333">
              <w:t>Retrieve the list of songs released after the year 2002, displaying their title, artist name, and release year, sorted in ascending order of year.</w:t>
            </w:r>
          </w:p>
          <w:p w14:paraId="5FAE437B" w14:textId="77777777" w:rsidR="00C82333" w:rsidRDefault="00C82333" w:rsidP="00DA059D"/>
          <w:p w14:paraId="00FF1FEE" w14:textId="77777777" w:rsidR="00C82333" w:rsidRDefault="00C82333" w:rsidP="00DA059D">
            <w:pPr>
              <w:rPr>
                <w:b/>
                <w:bCs/>
              </w:rPr>
            </w:pPr>
            <w:r>
              <w:rPr>
                <w:b/>
                <w:bCs/>
              </w:rPr>
              <w:t>QUERY 1:</w:t>
            </w:r>
          </w:p>
          <w:p w14:paraId="6BE2B2F2" w14:textId="77777777" w:rsidR="00C82333" w:rsidRDefault="00C82333" w:rsidP="00DA059D">
            <w:pPr>
              <w:rPr>
                <w:b/>
                <w:bCs/>
              </w:rPr>
            </w:pPr>
          </w:p>
          <w:p w14:paraId="612254FB" w14:textId="77777777" w:rsidR="00C82333" w:rsidRDefault="00C82333" w:rsidP="00DA059D">
            <w:r w:rsidRPr="00C82333">
              <w:t>select title, artist_name, year from songs where year &gt; 2002 order by year asc;</w:t>
            </w:r>
          </w:p>
          <w:p w14:paraId="44DC2622" w14:textId="77777777" w:rsidR="00C82333" w:rsidRDefault="00C82333" w:rsidP="00DA059D"/>
          <w:p w14:paraId="0FEECEA7" w14:textId="77777777" w:rsidR="00C82333" w:rsidRDefault="00C82333" w:rsidP="00DA059D">
            <w:pPr>
              <w:rPr>
                <w:b/>
                <w:bCs/>
              </w:rPr>
            </w:pPr>
            <w:r>
              <w:rPr>
                <w:b/>
                <w:bCs/>
              </w:rPr>
              <w:t>OUTPUT:</w:t>
            </w:r>
          </w:p>
          <w:p w14:paraId="14FE4159" w14:textId="77777777" w:rsidR="00C82333" w:rsidRDefault="00C82333" w:rsidP="00DA059D">
            <w:pPr>
              <w:rPr>
                <w:b/>
                <w:bCs/>
              </w:rPr>
            </w:pPr>
          </w:p>
          <w:p w14:paraId="594EE810" w14:textId="1F9DCADA" w:rsidR="00C82333" w:rsidRDefault="00C82333" w:rsidP="00DA059D">
            <w:pPr>
              <w:rPr>
                <w:b/>
                <w:bCs/>
              </w:rPr>
            </w:pPr>
            <w:r w:rsidRPr="00C82333">
              <w:rPr>
                <w:b/>
                <w:bCs/>
                <w:noProof/>
              </w:rPr>
              <w:drawing>
                <wp:inline distT="0" distB="0" distL="0" distR="0" wp14:anchorId="037BD282" wp14:editId="43900D54">
                  <wp:extent cx="5410200" cy="2110740"/>
                  <wp:effectExtent l="0" t="0" r="0" b="3810"/>
                  <wp:docPr id="17947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16321" name=""/>
                          <pic:cNvPicPr/>
                        </pic:nvPicPr>
                        <pic:blipFill>
                          <a:blip r:embed="rId15"/>
                          <a:stretch>
                            <a:fillRect/>
                          </a:stretch>
                        </pic:blipFill>
                        <pic:spPr>
                          <a:xfrm>
                            <a:off x="0" y="0"/>
                            <a:ext cx="5410672" cy="2110924"/>
                          </a:xfrm>
                          <a:prstGeom prst="rect">
                            <a:avLst/>
                          </a:prstGeom>
                        </pic:spPr>
                      </pic:pic>
                    </a:graphicData>
                  </a:graphic>
                </wp:inline>
              </w:drawing>
            </w:r>
          </w:p>
          <w:p w14:paraId="3A0EB727" w14:textId="32D18E34" w:rsidR="00C82333" w:rsidRPr="00C82333" w:rsidRDefault="00C82333" w:rsidP="00DA059D">
            <w:pPr>
              <w:rPr>
                <w:b/>
                <w:bCs/>
              </w:rPr>
            </w:pPr>
          </w:p>
        </w:tc>
        <w:tc>
          <w:tcPr>
            <w:tcW w:w="1079" w:type="dxa"/>
            <w:gridSpan w:val="2"/>
          </w:tcPr>
          <w:p w14:paraId="61951B3F" w14:textId="77777777" w:rsidR="00C82333" w:rsidRPr="000704D8" w:rsidRDefault="00C82333" w:rsidP="00DA059D">
            <w:pPr>
              <w:pStyle w:val="Heading1"/>
            </w:pPr>
          </w:p>
        </w:tc>
      </w:tr>
      <w:tr w:rsidR="00C82333" w14:paraId="5434272E" w14:textId="77777777" w:rsidTr="00DA059D">
        <w:trPr>
          <w:trHeight w:val="339"/>
        </w:trPr>
        <w:tc>
          <w:tcPr>
            <w:tcW w:w="1080" w:type="dxa"/>
          </w:tcPr>
          <w:p w14:paraId="1D7D555C" w14:textId="77777777" w:rsidR="00C82333" w:rsidRDefault="00C82333" w:rsidP="00DA059D"/>
        </w:tc>
        <w:tc>
          <w:tcPr>
            <w:tcW w:w="8640" w:type="dxa"/>
            <w:gridSpan w:val="2"/>
          </w:tcPr>
          <w:p w14:paraId="6C406C95" w14:textId="77777777" w:rsidR="00C82333" w:rsidRDefault="00C82333" w:rsidP="00DA059D"/>
        </w:tc>
        <w:tc>
          <w:tcPr>
            <w:tcW w:w="1071" w:type="dxa"/>
          </w:tcPr>
          <w:p w14:paraId="7E9278E0" w14:textId="77777777" w:rsidR="00C82333" w:rsidRDefault="00C82333" w:rsidP="00DA059D"/>
        </w:tc>
      </w:tr>
      <w:tr w:rsidR="00C82333" w14:paraId="675BF0A9" w14:textId="77777777" w:rsidTr="00DA059D">
        <w:tc>
          <w:tcPr>
            <w:tcW w:w="1080" w:type="dxa"/>
          </w:tcPr>
          <w:p w14:paraId="6FCFE8A6" w14:textId="77777777" w:rsidR="00C82333" w:rsidRDefault="00C82333" w:rsidP="00DA059D"/>
        </w:tc>
        <w:tc>
          <w:tcPr>
            <w:tcW w:w="8632" w:type="dxa"/>
          </w:tcPr>
          <w:p w14:paraId="161D1973" w14:textId="77777777" w:rsidR="00C82333" w:rsidRDefault="00C82333" w:rsidP="00DA059D"/>
        </w:tc>
        <w:tc>
          <w:tcPr>
            <w:tcW w:w="1079" w:type="dxa"/>
            <w:gridSpan w:val="2"/>
          </w:tcPr>
          <w:p w14:paraId="75660F0A" w14:textId="77777777" w:rsidR="00C82333" w:rsidRDefault="00C82333" w:rsidP="00DA059D"/>
        </w:tc>
      </w:tr>
    </w:tbl>
    <w:p w14:paraId="4D2C7150" w14:textId="2C41F57A" w:rsidR="00C82333" w:rsidRDefault="00C82333" w:rsidP="00C82333">
      <w:pPr>
        <w:rPr>
          <w:b/>
          <w:bCs/>
        </w:rPr>
      </w:pPr>
      <w:r>
        <w:t xml:space="preserve">                   </w:t>
      </w:r>
      <w:r>
        <w:rPr>
          <w:b/>
          <w:bCs/>
        </w:rPr>
        <w:t>CONCLUSION:</w:t>
      </w:r>
    </w:p>
    <w:p w14:paraId="4DFF5143" w14:textId="77777777" w:rsidR="00C82333" w:rsidRDefault="00C82333" w:rsidP="00C82333">
      <w:pPr>
        <w:rPr>
          <w:b/>
          <w:bCs/>
        </w:rPr>
      </w:pPr>
    </w:p>
    <w:p w14:paraId="4830FDC1" w14:textId="77777777" w:rsidR="00C82333" w:rsidRDefault="00C82333" w:rsidP="00C82333">
      <w:pPr>
        <w:jc w:val="both"/>
      </w:pPr>
      <w:r>
        <w:rPr>
          <w:b/>
          <w:bCs/>
        </w:rPr>
        <w:t xml:space="preserve">                   </w:t>
      </w:r>
      <w:r w:rsidRPr="00C82333">
        <w:t>This query retrieves all songs released after 2002, along with their titles, artist names, and</w:t>
      </w:r>
    </w:p>
    <w:p w14:paraId="02CE76C7" w14:textId="086ABA3A" w:rsidR="00C82333" w:rsidRPr="00E303A2" w:rsidRDefault="00C82333" w:rsidP="00E303A2">
      <w:pPr>
        <w:jc w:val="both"/>
      </w:pPr>
      <w:r>
        <w:t xml:space="preserve">                     </w:t>
      </w:r>
      <w:r w:rsidR="00E303A2" w:rsidRPr="00E303A2">
        <w:t xml:space="preserve">release years. The results are arranged in ascending order of year, meaning the earliest                        </w:t>
      </w:r>
    </w:p>
    <w:p w14:paraId="496D6698" w14:textId="2990961B" w:rsidR="00E303A2" w:rsidRPr="00E303A2" w:rsidRDefault="00E303A2" w:rsidP="00E303A2">
      <w:pPr>
        <w:jc w:val="both"/>
      </w:pPr>
      <w:r w:rsidRPr="00E303A2">
        <w:t xml:space="preserve">                    songs after 2002 appear first.</w:t>
      </w:r>
    </w:p>
    <w:p w14:paraId="76313B9D" w14:textId="77777777" w:rsidR="00C82333" w:rsidRDefault="00C82333" w:rsidP="00C82333"/>
    <w:p w14:paraId="0E4AABF2" w14:textId="77777777" w:rsidR="00C82333" w:rsidRDefault="00C82333" w:rsidP="00C82333"/>
    <w:p w14:paraId="30EFCF29" w14:textId="77777777" w:rsidR="00C82333" w:rsidRDefault="00C82333" w:rsidP="00C82333"/>
    <w:p w14:paraId="2C10A8C6" w14:textId="77777777" w:rsidR="00C82333" w:rsidRDefault="00C82333" w:rsidP="00C82333"/>
    <w:p w14:paraId="01A84798" w14:textId="77777777" w:rsidR="00C82333" w:rsidRDefault="00C82333" w:rsidP="00C82333"/>
    <w:p w14:paraId="3D7DD1AA" w14:textId="77777777" w:rsidR="00C82333" w:rsidRDefault="00C82333" w:rsidP="00C82333"/>
    <w:p w14:paraId="43BE409D" w14:textId="77777777" w:rsidR="00C82333" w:rsidRDefault="00C82333" w:rsidP="00C82333"/>
    <w:p w14:paraId="429ECA8C" w14:textId="77777777" w:rsidR="00C82333" w:rsidRDefault="00C82333" w:rsidP="00C82333"/>
    <w:p w14:paraId="3CFA3437" w14:textId="77777777" w:rsidR="00C82333" w:rsidRDefault="00C82333" w:rsidP="00C82333"/>
    <w:p w14:paraId="01D34054" w14:textId="77777777" w:rsidR="00614EE2" w:rsidRDefault="00614EE2" w:rsidP="00C82333">
      <w:r>
        <w:t xml:space="preserve">                 </w:t>
      </w:r>
    </w:p>
    <w:tbl>
      <w:tblPr>
        <w:tblW w:w="0" w:type="auto"/>
        <w:tblCellMar>
          <w:left w:w="0" w:type="dxa"/>
          <w:right w:w="0" w:type="dxa"/>
        </w:tblCellMar>
        <w:tblLook w:val="0600" w:firstRow="0" w:lastRow="0" w:firstColumn="0" w:lastColumn="0" w:noHBand="1" w:noVBand="1"/>
      </w:tblPr>
      <w:tblGrid>
        <w:gridCol w:w="1079"/>
        <w:gridCol w:w="5395"/>
      </w:tblGrid>
      <w:tr w:rsidR="00614EE2" w:rsidRPr="00874FE7" w14:paraId="14746B01" w14:textId="77777777" w:rsidTr="00DA059D">
        <w:tc>
          <w:tcPr>
            <w:tcW w:w="1079" w:type="dxa"/>
          </w:tcPr>
          <w:p w14:paraId="2057947C" w14:textId="77777777" w:rsidR="00614EE2" w:rsidRPr="00E74B29" w:rsidRDefault="00614EE2" w:rsidP="00DA059D">
            <w:pPr>
              <w:pStyle w:val="Footer"/>
            </w:pPr>
          </w:p>
        </w:tc>
        <w:tc>
          <w:tcPr>
            <w:tcW w:w="5395" w:type="dxa"/>
          </w:tcPr>
          <w:p w14:paraId="5AE814D7" w14:textId="77777777" w:rsidR="00614EE2" w:rsidRPr="00874FE7" w:rsidRDefault="00614EE2" w:rsidP="00DA059D">
            <w:pPr>
              <w:pStyle w:val="Footer"/>
            </w:pPr>
            <w:r>
              <w:t>SONGS DATABASE</w:t>
            </w:r>
          </w:p>
        </w:tc>
      </w:tr>
    </w:tbl>
    <w:p w14:paraId="77D73BCE" w14:textId="79F6882E" w:rsidR="00C82333" w:rsidRDefault="00C82333" w:rsidP="00C82333"/>
    <w:p w14:paraId="7CEA5250" w14:textId="6648FEF3" w:rsidR="00C82333" w:rsidRDefault="00614EE2" w:rsidP="00C82333">
      <w:r>
        <w:t xml:space="preserve">                  </w:t>
      </w:r>
    </w:p>
    <w:p w14:paraId="6848F884" w14:textId="77777777" w:rsidR="00C82333" w:rsidRDefault="00C82333" w:rsidP="00C82333"/>
    <w:p w14:paraId="1914727A" w14:textId="77777777" w:rsidR="00C82333" w:rsidRDefault="00C82333" w:rsidP="00C82333"/>
    <w:p w14:paraId="6883D6A5" w14:textId="77777777" w:rsidR="00C82333" w:rsidRDefault="00C82333" w:rsidP="00C82333"/>
    <w:p w14:paraId="1FA797D5" w14:textId="77777777" w:rsidR="00C82333" w:rsidRDefault="00C82333" w:rsidP="00C82333"/>
    <w:tbl>
      <w:tblPr>
        <w:tblW w:w="0" w:type="auto"/>
        <w:tblCellMar>
          <w:left w:w="0" w:type="dxa"/>
          <w:right w:w="0" w:type="dxa"/>
        </w:tblCellMar>
        <w:tblLook w:val="0600" w:firstRow="0" w:lastRow="0" w:firstColumn="0" w:lastColumn="0" w:noHBand="1" w:noVBand="1"/>
      </w:tblPr>
      <w:tblGrid>
        <w:gridCol w:w="1079"/>
      </w:tblGrid>
      <w:tr w:rsidR="00614EE2" w14:paraId="2DC25EB9" w14:textId="77777777" w:rsidTr="00DA059D">
        <w:tc>
          <w:tcPr>
            <w:tcW w:w="1079" w:type="dxa"/>
          </w:tcPr>
          <w:p w14:paraId="1D39E41E" w14:textId="77777777" w:rsidR="00614EE2" w:rsidRPr="00E74B29" w:rsidRDefault="00614EE2" w:rsidP="00DA059D">
            <w:pPr>
              <w:pStyle w:val="Footer"/>
            </w:pPr>
          </w:p>
        </w:tc>
      </w:tr>
    </w:tbl>
    <w:p w14:paraId="14B898FB" w14:textId="660E503E" w:rsidR="00C82333" w:rsidRDefault="00E303A2" w:rsidP="00C82333">
      <w:r>
        <w:t xml:space="preserve">                                                                            </w:t>
      </w:r>
    </w:p>
    <w:p w14:paraId="0D5B1F93" w14:textId="77777777" w:rsidR="00E303A2" w:rsidRPr="000704D8" w:rsidRDefault="00E303A2" w:rsidP="00E303A2">
      <w:pPr>
        <w:pStyle w:val="Heading1"/>
      </w:pPr>
    </w:p>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E303A2" w:rsidRPr="000704D8" w14:paraId="4DE78B5B" w14:textId="77777777" w:rsidTr="00DA059D">
        <w:trPr>
          <w:trHeight w:val="6254"/>
        </w:trPr>
        <w:tc>
          <w:tcPr>
            <w:tcW w:w="1080" w:type="dxa"/>
          </w:tcPr>
          <w:p w14:paraId="7BD6F063" w14:textId="77777777" w:rsidR="00E303A2" w:rsidRPr="000704D8" w:rsidRDefault="00E303A2" w:rsidP="00DA059D">
            <w:pPr>
              <w:pStyle w:val="Heading1"/>
            </w:pPr>
          </w:p>
        </w:tc>
        <w:tc>
          <w:tcPr>
            <w:tcW w:w="8632" w:type="dxa"/>
            <w:tcBorders>
              <w:bottom w:val="single" w:sz="18" w:space="0" w:color="476166" w:themeColor="accent1"/>
            </w:tcBorders>
          </w:tcPr>
          <w:p w14:paraId="7FD109AF" w14:textId="77777777" w:rsidR="00E303A2" w:rsidRDefault="00E303A2" w:rsidP="00DA059D">
            <w:pPr>
              <w:pStyle w:val="Heading1"/>
              <w:rPr>
                <w:sz w:val="28"/>
                <w:szCs w:val="28"/>
              </w:rPr>
            </w:pPr>
            <w:r>
              <w:rPr>
                <w:sz w:val="28"/>
                <w:szCs w:val="28"/>
              </w:rPr>
              <w:t>QUERIES AND OUTPUTS</w:t>
            </w:r>
          </w:p>
          <w:p w14:paraId="116D8B5E" w14:textId="77777777" w:rsidR="00E303A2" w:rsidRDefault="00E303A2" w:rsidP="00DA059D"/>
          <w:p w14:paraId="32885450" w14:textId="77777777" w:rsidR="00E303A2" w:rsidRDefault="00E303A2" w:rsidP="00DA059D"/>
          <w:p w14:paraId="33175FA0" w14:textId="77777777" w:rsidR="00E303A2" w:rsidRDefault="00E303A2" w:rsidP="00DA059D"/>
          <w:p w14:paraId="22BC3972" w14:textId="0B72DB85" w:rsidR="00E303A2" w:rsidRDefault="00E303A2" w:rsidP="00DA059D">
            <w:pPr>
              <w:rPr>
                <w:b/>
                <w:bCs/>
              </w:rPr>
            </w:pPr>
            <w:r>
              <w:rPr>
                <w:b/>
                <w:bCs/>
              </w:rPr>
              <w:t>PROBLEM STATEMENT 2:</w:t>
            </w:r>
          </w:p>
          <w:p w14:paraId="29F4865C" w14:textId="77777777" w:rsidR="00E303A2" w:rsidRDefault="00E303A2" w:rsidP="00DA059D"/>
          <w:p w14:paraId="24D336E3" w14:textId="3E86D706" w:rsidR="00E303A2" w:rsidRDefault="00E303A2" w:rsidP="00DA059D">
            <w:r>
              <w:t>F</w:t>
            </w:r>
            <w:r w:rsidRPr="00E303A2">
              <w:t>ind the average, maximum, and minimum duration of all songs in the database.</w:t>
            </w:r>
          </w:p>
          <w:p w14:paraId="55ED7689" w14:textId="77777777" w:rsidR="00E303A2" w:rsidRDefault="00E303A2" w:rsidP="00DA059D"/>
          <w:p w14:paraId="11E937F8" w14:textId="7BDFAC61" w:rsidR="00E303A2" w:rsidRDefault="00E303A2" w:rsidP="00DA059D">
            <w:pPr>
              <w:rPr>
                <w:b/>
                <w:bCs/>
              </w:rPr>
            </w:pPr>
            <w:r>
              <w:rPr>
                <w:b/>
                <w:bCs/>
              </w:rPr>
              <w:t>QUERY 2:</w:t>
            </w:r>
          </w:p>
          <w:p w14:paraId="3B14E289" w14:textId="77777777" w:rsidR="00E303A2" w:rsidRDefault="00E303A2" w:rsidP="00DA059D">
            <w:pPr>
              <w:rPr>
                <w:b/>
                <w:bCs/>
              </w:rPr>
            </w:pPr>
          </w:p>
          <w:p w14:paraId="09E1A535" w14:textId="77777777" w:rsidR="00E303A2" w:rsidRDefault="00E303A2" w:rsidP="00E303A2">
            <w:r>
              <w:t xml:space="preserve">select avg(duration) as avg_duration, max(duration) as max_duration, </w:t>
            </w:r>
          </w:p>
          <w:p w14:paraId="569964F7" w14:textId="5282578E" w:rsidR="00E303A2" w:rsidRDefault="00E303A2" w:rsidP="00E303A2">
            <w:r>
              <w:t>min(duration) as min_duration from songs.</w:t>
            </w:r>
          </w:p>
          <w:p w14:paraId="7461E141" w14:textId="77777777" w:rsidR="00E303A2" w:rsidRDefault="00E303A2" w:rsidP="00E303A2"/>
          <w:p w14:paraId="55C3316B" w14:textId="77777777" w:rsidR="00E303A2" w:rsidRDefault="00E303A2" w:rsidP="00DA059D">
            <w:pPr>
              <w:rPr>
                <w:b/>
                <w:bCs/>
              </w:rPr>
            </w:pPr>
            <w:r>
              <w:rPr>
                <w:b/>
                <w:bCs/>
              </w:rPr>
              <w:t>OUTPUT:</w:t>
            </w:r>
          </w:p>
          <w:p w14:paraId="3C4BBFF8" w14:textId="77777777" w:rsidR="00E303A2" w:rsidRDefault="00E303A2" w:rsidP="00DA059D">
            <w:pPr>
              <w:rPr>
                <w:b/>
                <w:bCs/>
              </w:rPr>
            </w:pPr>
          </w:p>
          <w:p w14:paraId="41106EBA" w14:textId="556D77BE" w:rsidR="00E303A2" w:rsidRDefault="00E303A2" w:rsidP="00DA059D">
            <w:pPr>
              <w:rPr>
                <w:b/>
                <w:bCs/>
              </w:rPr>
            </w:pPr>
            <w:r w:rsidRPr="00E303A2">
              <w:rPr>
                <w:b/>
                <w:bCs/>
                <w:noProof/>
              </w:rPr>
              <w:drawing>
                <wp:inline distT="0" distB="0" distL="0" distR="0" wp14:anchorId="639793A2" wp14:editId="1DD5F80A">
                  <wp:extent cx="5311140" cy="1920240"/>
                  <wp:effectExtent l="0" t="0" r="3810" b="3810"/>
                  <wp:docPr id="149788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9763" name=""/>
                          <pic:cNvPicPr/>
                        </pic:nvPicPr>
                        <pic:blipFill>
                          <a:blip r:embed="rId16"/>
                          <a:stretch>
                            <a:fillRect/>
                          </a:stretch>
                        </pic:blipFill>
                        <pic:spPr>
                          <a:xfrm>
                            <a:off x="0" y="0"/>
                            <a:ext cx="5311605" cy="1920408"/>
                          </a:xfrm>
                          <a:prstGeom prst="rect">
                            <a:avLst/>
                          </a:prstGeom>
                        </pic:spPr>
                      </pic:pic>
                    </a:graphicData>
                  </a:graphic>
                </wp:inline>
              </w:drawing>
            </w:r>
          </w:p>
          <w:p w14:paraId="2E74A30C" w14:textId="77777777" w:rsidR="00E303A2" w:rsidRPr="00C82333" w:rsidRDefault="00E303A2" w:rsidP="00DA059D">
            <w:pPr>
              <w:rPr>
                <w:b/>
                <w:bCs/>
              </w:rPr>
            </w:pPr>
          </w:p>
        </w:tc>
        <w:tc>
          <w:tcPr>
            <w:tcW w:w="1079" w:type="dxa"/>
            <w:gridSpan w:val="2"/>
          </w:tcPr>
          <w:p w14:paraId="4B9FD628" w14:textId="77777777" w:rsidR="00E303A2" w:rsidRPr="000704D8" w:rsidRDefault="00E303A2" w:rsidP="00DA059D">
            <w:pPr>
              <w:pStyle w:val="Heading1"/>
            </w:pPr>
          </w:p>
        </w:tc>
      </w:tr>
      <w:tr w:rsidR="00E303A2" w14:paraId="7CEAA003" w14:textId="77777777" w:rsidTr="00DA059D">
        <w:trPr>
          <w:trHeight w:val="339"/>
        </w:trPr>
        <w:tc>
          <w:tcPr>
            <w:tcW w:w="1080" w:type="dxa"/>
          </w:tcPr>
          <w:p w14:paraId="46D9FF32" w14:textId="77777777" w:rsidR="00E303A2" w:rsidRDefault="00E303A2" w:rsidP="00DA059D"/>
        </w:tc>
        <w:tc>
          <w:tcPr>
            <w:tcW w:w="8640" w:type="dxa"/>
            <w:gridSpan w:val="2"/>
          </w:tcPr>
          <w:p w14:paraId="341FF28A" w14:textId="77777777" w:rsidR="00E303A2" w:rsidRDefault="00E303A2" w:rsidP="00DA059D"/>
        </w:tc>
        <w:tc>
          <w:tcPr>
            <w:tcW w:w="1071" w:type="dxa"/>
          </w:tcPr>
          <w:p w14:paraId="48A855A6" w14:textId="77777777" w:rsidR="00E303A2" w:rsidRDefault="00E303A2" w:rsidP="00DA059D"/>
        </w:tc>
      </w:tr>
      <w:tr w:rsidR="00E303A2" w14:paraId="0C85F3C9" w14:textId="77777777" w:rsidTr="00DA059D">
        <w:tc>
          <w:tcPr>
            <w:tcW w:w="1080" w:type="dxa"/>
          </w:tcPr>
          <w:p w14:paraId="500983B5" w14:textId="77777777" w:rsidR="00E303A2" w:rsidRDefault="00E303A2" w:rsidP="00DA059D"/>
        </w:tc>
        <w:tc>
          <w:tcPr>
            <w:tcW w:w="8632" w:type="dxa"/>
          </w:tcPr>
          <w:p w14:paraId="180E90E5" w14:textId="77777777" w:rsidR="00E303A2" w:rsidRDefault="00E303A2" w:rsidP="00DA059D"/>
        </w:tc>
        <w:tc>
          <w:tcPr>
            <w:tcW w:w="1079" w:type="dxa"/>
            <w:gridSpan w:val="2"/>
          </w:tcPr>
          <w:p w14:paraId="01D96861" w14:textId="77777777" w:rsidR="00E303A2" w:rsidRDefault="00E303A2" w:rsidP="00DA059D"/>
        </w:tc>
      </w:tr>
    </w:tbl>
    <w:p w14:paraId="09E60F63" w14:textId="77777777" w:rsidR="00E303A2" w:rsidRDefault="00E303A2" w:rsidP="00E303A2">
      <w:pPr>
        <w:rPr>
          <w:b/>
          <w:bCs/>
        </w:rPr>
      </w:pPr>
      <w:r>
        <w:t xml:space="preserve">                   </w:t>
      </w:r>
      <w:r>
        <w:rPr>
          <w:b/>
          <w:bCs/>
        </w:rPr>
        <w:t>CONCLUSION:</w:t>
      </w:r>
    </w:p>
    <w:p w14:paraId="59E8F743" w14:textId="77777777" w:rsidR="00E303A2" w:rsidRDefault="00E303A2" w:rsidP="00E303A2">
      <w:pPr>
        <w:rPr>
          <w:b/>
          <w:bCs/>
        </w:rPr>
      </w:pPr>
    </w:p>
    <w:p w14:paraId="65E4F8BA" w14:textId="6C9B6930" w:rsidR="00E303A2" w:rsidRPr="00EB4485" w:rsidRDefault="00EB4485" w:rsidP="00E303A2">
      <w:r>
        <w:t xml:space="preserve">                   </w:t>
      </w:r>
      <w:r w:rsidRPr="00EB4485">
        <w:t xml:space="preserve">This query calculates the overall statistics of song lengths. It shows the average          </w:t>
      </w:r>
    </w:p>
    <w:p w14:paraId="1C26EABD" w14:textId="439733D1" w:rsidR="00E303A2" w:rsidRPr="00EB4485" w:rsidRDefault="00EB4485" w:rsidP="00E303A2">
      <w:r w:rsidRPr="00EB4485">
        <w:t xml:space="preserve">                   average duration of songs, the longest song (maximum duration), and the shortest </w:t>
      </w:r>
    </w:p>
    <w:p w14:paraId="4993C840" w14:textId="5304E10F" w:rsidR="00EB4485" w:rsidRDefault="00EB4485" w:rsidP="00E303A2">
      <w:r>
        <w:rPr>
          <w:b/>
          <w:bCs/>
        </w:rPr>
        <w:t xml:space="preserve">                  </w:t>
      </w:r>
      <w:r w:rsidRPr="00EB4485">
        <w:t>song (minimum duration). These results give insight into the typical length</w:t>
      </w:r>
      <w:r>
        <w:t xml:space="preserve"> of songs in</w:t>
      </w:r>
    </w:p>
    <w:p w14:paraId="565559E1" w14:textId="348D6DD1" w:rsidR="00EB4485" w:rsidRPr="00EB4485" w:rsidRDefault="00EB4485" w:rsidP="00E303A2">
      <w:r>
        <w:t xml:space="preserve">                   </w:t>
      </w:r>
      <w:r w:rsidRPr="00EB4485">
        <w:t>the dataset and help identify extremes in song durations.</w:t>
      </w:r>
    </w:p>
    <w:p w14:paraId="1C080F1B" w14:textId="77777777" w:rsidR="00E303A2" w:rsidRDefault="00E303A2" w:rsidP="00E303A2"/>
    <w:p w14:paraId="7C384C5B" w14:textId="77777777" w:rsidR="00E303A2" w:rsidRDefault="00E303A2" w:rsidP="00E303A2"/>
    <w:p w14:paraId="16D63F30" w14:textId="77777777" w:rsidR="00E303A2" w:rsidRDefault="00E303A2" w:rsidP="00E303A2"/>
    <w:p w14:paraId="3442DF4B" w14:textId="77777777" w:rsidR="00E303A2" w:rsidRDefault="00E303A2" w:rsidP="00E303A2"/>
    <w:p w14:paraId="047D0555" w14:textId="77777777" w:rsidR="00E303A2" w:rsidRDefault="00E303A2" w:rsidP="00E303A2"/>
    <w:p w14:paraId="4B42537D" w14:textId="77777777" w:rsidR="00E303A2" w:rsidRDefault="00E303A2" w:rsidP="00E303A2"/>
    <w:p w14:paraId="4A89B26F" w14:textId="77777777" w:rsidR="00E303A2" w:rsidRDefault="00E303A2" w:rsidP="00E303A2"/>
    <w:p w14:paraId="1F8F25DE" w14:textId="77777777" w:rsidR="00E303A2" w:rsidRDefault="00E303A2" w:rsidP="00E303A2"/>
    <w:p w14:paraId="51AC6B72" w14:textId="77777777" w:rsidR="00E303A2" w:rsidRDefault="00E303A2" w:rsidP="00E303A2"/>
    <w:p w14:paraId="5EA2DE49" w14:textId="77777777" w:rsidR="00E303A2" w:rsidRDefault="00E303A2" w:rsidP="00E303A2"/>
    <w:tbl>
      <w:tblPr>
        <w:tblW w:w="0" w:type="auto"/>
        <w:tblCellMar>
          <w:left w:w="0" w:type="dxa"/>
          <w:right w:w="0" w:type="dxa"/>
        </w:tblCellMar>
        <w:tblLook w:val="0600" w:firstRow="0" w:lastRow="0" w:firstColumn="0" w:lastColumn="0" w:noHBand="1" w:noVBand="1"/>
      </w:tblPr>
      <w:tblGrid>
        <w:gridCol w:w="1079"/>
        <w:gridCol w:w="5395"/>
      </w:tblGrid>
      <w:tr w:rsidR="00E303A2" w14:paraId="40369129" w14:textId="77777777" w:rsidTr="00DA059D">
        <w:tc>
          <w:tcPr>
            <w:tcW w:w="1079" w:type="dxa"/>
          </w:tcPr>
          <w:p w14:paraId="2936899C" w14:textId="77777777" w:rsidR="00E303A2" w:rsidRPr="00E74B29" w:rsidRDefault="00E303A2" w:rsidP="00DA059D">
            <w:pPr>
              <w:pStyle w:val="Footer"/>
            </w:pPr>
          </w:p>
        </w:tc>
        <w:tc>
          <w:tcPr>
            <w:tcW w:w="5395" w:type="dxa"/>
          </w:tcPr>
          <w:p w14:paraId="2C49FF83" w14:textId="77777777" w:rsidR="00E303A2" w:rsidRPr="00874FE7" w:rsidRDefault="00E303A2" w:rsidP="00DA059D">
            <w:pPr>
              <w:pStyle w:val="Footer"/>
            </w:pPr>
            <w:r>
              <w:t>SONGS DATABASE</w:t>
            </w:r>
          </w:p>
        </w:tc>
      </w:tr>
    </w:tbl>
    <w:p w14:paraId="086B9DA7" w14:textId="77777777" w:rsidR="00E303A2" w:rsidRDefault="00E303A2" w:rsidP="00E303A2"/>
    <w:p w14:paraId="177110DC" w14:textId="77777777" w:rsidR="00EB4485" w:rsidRDefault="00EB4485" w:rsidP="00E303A2"/>
    <w:p w14:paraId="128B2B27" w14:textId="77777777" w:rsidR="00EB4485" w:rsidRDefault="00EB4485" w:rsidP="00E303A2"/>
    <w:p w14:paraId="1581E25D" w14:textId="77777777" w:rsidR="00EB4485" w:rsidRDefault="00EB4485" w:rsidP="00E303A2"/>
    <w:p w14:paraId="507C4849" w14:textId="77777777" w:rsidR="00EB4485" w:rsidRDefault="00EB4485" w:rsidP="00E303A2"/>
    <w:p w14:paraId="2941A97C" w14:textId="77777777" w:rsidR="00EB4485" w:rsidRDefault="00EB4485" w:rsidP="00E303A2"/>
    <w:tbl>
      <w:tblPr>
        <w:tblW w:w="0" w:type="auto"/>
        <w:tblLayout w:type="fixed"/>
        <w:tblCellMar>
          <w:left w:w="0" w:type="dxa"/>
          <w:right w:w="0" w:type="dxa"/>
        </w:tblCellMar>
        <w:tblLook w:val="0600" w:firstRow="0" w:lastRow="0" w:firstColumn="0" w:lastColumn="0" w:noHBand="1" w:noVBand="1"/>
      </w:tblPr>
      <w:tblGrid>
        <w:gridCol w:w="1080"/>
        <w:gridCol w:w="8730"/>
        <w:gridCol w:w="981"/>
      </w:tblGrid>
      <w:tr w:rsidR="00EB4485" w:rsidRPr="000704D8" w14:paraId="602F7103" w14:textId="77777777" w:rsidTr="00EB4485">
        <w:trPr>
          <w:trHeight w:val="6254"/>
        </w:trPr>
        <w:tc>
          <w:tcPr>
            <w:tcW w:w="1080" w:type="dxa"/>
          </w:tcPr>
          <w:p w14:paraId="67F397C7" w14:textId="77777777" w:rsidR="00EB4485" w:rsidRPr="000704D8" w:rsidRDefault="00EB4485" w:rsidP="00DA059D">
            <w:pPr>
              <w:pStyle w:val="Heading1"/>
            </w:pPr>
          </w:p>
        </w:tc>
        <w:tc>
          <w:tcPr>
            <w:tcW w:w="8730" w:type="dxa"/>
            <w:tcBorders>
              <w:bottom w:val="single" w:sz="18" w:space="0" w:color="476166" w:themeColor="accent1"/>
            </w:tcBorders>
          </w:tcPr>
          <w:p w14:paraId="0712ACE6" w14:textId="77777777" w:rsidR="00EB4485" w:rsidRDefault="00EB4485" w:rsidP="00DA059D">
            <w:pPr>
              <w:pStyle w:val="Heading1"/>
              <w:rPr>
                <w:sz w:val="28"/>
                <w:szCs w:val="28"/>
              </w:rPr>
            </w:pPr>
            <w:r>
              <w:rPr>
                <w:sz w:val="28"/>
                <w:szCs w:val="28"/>
              </w:rPr>
              <w:t>QUERIES AND OUTPUTS</w:t>
            </w:r>
          </w:p>
          <w:p w14:paraId="727FB3D7" w14:textId="77777777" w:rsidR="00EB4485" w:rsidRDefault="00EB4485" w:rsidP="00DA059D"/>
          <w:p w14:paraId="28233977" w14:textId="77777777" w:rsidR="00EB4485" w:rsidRDefault="00EB4485" w:rsidP="00DA059D"/>
          <w:p w14:paraId="6A605588" w14:textId="77777777" w:rsidR="00EB4485" w:rsidRDefault="00EB4485" w:rsidP="00DA059D"/>
          <w:p w14:paraId="0CBE314E" w14:textId="3C404737" w:rsidR="00EB4485" w:rsidRDefault="00EB4485" w:rsidP="00DA059D">
            <w:pPr>
              <w:rPr>
                <w:b/>
                <w:bCs/>
              </w:rPr>
            </w:pPr>
            <w:r>
              <w:rPr>
                <w:b/>
                <w:bCs/>
              </w:rPr>
              <w:t>PROBLEM STATEMENT 3:</w:t>
            </w:r>
          </w:p>
          <w:p w14:paraId="77762A37" w14:textId="77777777" w:rsidR="00EB4485" w:rsidRDefault="00EB4485" w:rsidP="00DA059D"/>
          <w:p w14:paraId="0B3E789E" w14:textId="553AAAE2" w:rsidR="00EB4485" w:rsidRDefault="00EB4485" w:rsidP="00DA059D">
            <w:r w:rsidRPr="00EB4485">
              <w:t>Determine the total number of unique songs by each artist and display the results in descending order of song count</w:t>
            </w:r>
            <w:r w:rsidRPr="00E303A2">
              <w:t>.</w:t>
            </w:r>
          </w:p>
          <w:p w14:paraId="76A609F4" w14:textId="77777777" w:rsidR="00EB4485" w:rsidRDefault="00EB4485" w:rsidP="00DA059D"/>
          <w:p w14:paraId="5AD8DD8F" w14:textId="466385AD" w:rsidR="00EB4485" w:rsidRDefault="00EB4485" w:rsidP="00DA059D">
            <w:pPr>
              <w:rPr>
                <w:b/>
                <w:bCs/>
              </w:rPr>
            </w:pPr>
            <w:r>
              <w:rPr>
                <w:b/>
                <w:bCs/>
              </w:rPr>
              <w:t>QUERY</w:t>
            </w:r>
            <w:r w:rsidR="00065E64">
              <w:rPr>
                <w:b/>
                <w:bCs/>
              </w:rPr>
              <w:t xml:space="preserve"> 3</w:t>
            </w:r>
            <w:r>
              <w:rPr>
                <w:b/>
                <w:bCs/>
              </w:rPr>
              <w:t>:</w:t>
            </w:r>
          </w:p>
          <w:p w14:paraId="4CB8A3F8" w14:textId="77777777" w:rsidR="00EB4485" w:rsidRDefault="00EB4485" w:rsidP="00DA059D">
            <w:pPr>
              <w:rPr>
                <w:b/>
                <w:bCs/>
              </w:rPr>
            </w:pPr>
          </w:p>
          <w:p w14:paraId="665D8771" w14:textId="77777777" w:rsidR="00EB4485" w:rsidRDefault="00EB4485" w:rsidP="00EB4485">
            <w:r>
              <w:t xml:space="preserve">select artist_name, count(distinct(song_id)) as total_songs </w:t>
            </w:r>
          </w:p>
          <w:p w14:paraId="21B41375" w14:textId="43945ED1" w:rsidR="00EB4485" w:rsidRDefault="00EB4485" w:rsidP="00EB4485">
            <w:r>
              <w:t>from songs group by artist_name order by total_songs desc.</w:t>
            </w:r>
          </w:p>
          <w:p w14:paraId="3574F8F8" w14:textId="77777777" w:rsidR="00EB4485" w:rsidRDefault="00EB4485" w:rsidP="00EB4485"/>
          <w:p w14:paraId="145B2814" w14:textId="77777777" w:rsidR="00EB4485" w:rsidRDefault="00EB4485" w:rsidP="00DA059D">
            <w:pPr>
              <w:rPr>
                <w:b/>
                <w:bCs/>
              </w:rPr>
            </w:pPr>
            <w:r>
              <w:rPr>
                <w:b/>
                <w:bCs/>
              </w:rPr>
              <w:t>OUTPUT:</w:t>
            </w:r>
          </w:p>
          <w:p w14:paraId="081D4011" w14:textId="77777777" w:rsidR="00EB4485" w:rsidRDefault="00EB4485" w:rsidP="00DA059D">
            <w:pPr>
              <w:rPr>
                <w:b/>
                <w:bCs/>
              </w:rPr>
            </w:pPr>
          </w:p>
          <w:p w14:paraId="652F7383" w14:textId="6F045B02" w:rsidR="00EB4485" w:rsidRDefault="00086489" w:rsidP="00DA059D">
            <w:pPr>
              <w:rPr>
                <w:b/>
                <w:bCs/>
              </w:rPr>
            </w:pPr>
            <w:r w:rsidRPr="00086489">
              <w:rPr>
                <w:b/>
                <w:bCs/>
                <w:noProof/>
              </w:rPr>
              <w:drawing>
                <wp:inline distT="0" distB="0" distL="0" distR="0" wp14:anchorId="152448D3" wp14:editId="2FC560E4">
                  <wp:extent cx="5463540" cy="2880360"/>
                  <wp:effectExtent l="0" t="0" r="3810" b="0"/>
                  <wp:docPr id="135319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0246" name=""/>
                          <pic:cNvPicPr/>
                        </pic:nvPicPr>
                        <pic:blipFill>
                          <a:blip r:embed="rId17"/>
                          <a:stretch>
                            <a:fillRect/>
                          </a:stretch>
                        </pic:blipFill>
                        <pic:spPr>
                          <a:xfrm>
                            <a:off x="0" y="0"/>
                            <a:ext cx="5464015" cy="2880610"/>
                          </a:xfrm>
                          <a:prstGeom prst="rect">
                            <a:avLst/>
                          </a:prstGeom>
                        </pic:spPr>
                      </pic:pic>
                    </a:graphicData>
                  </a:graphic>
                </wp:inline>
              </w:drawing>
            </w:r>
          </w:p>
          <w:p w14:paraId="686F504A" w14:textId="77777777" w:rsidR="00EB4485" w:rsidRPr="00C82333" w:rsidRDefault="00EB4485" w:rsidP="00DA059D">
            <w:pPr>
              <w:rPr>
                <w:b/>
                <w:bCs/>
              </w:rPr>
            </w:pPr>
          </w:p>
        </w:tc>
        <w:tc>
          <w:tcPr>
            <w:tcW w:w="981" w:type="dxa"/>
          </w:tcPr>
          <w:p w14:paraId="11680FB6" w14:textId="77777777" w:rsidR="00EB4485" w:rsidRPr="000704D8" w:rsidRDefault="00EB4485" w:rsidP="00DA059D">
            <w:pPr>
              <w:pStyle w:val="Heading1"/>
            </w:pPr>
          </w:p>
        </w:tc>
      </w:tr>
      <w:tr w:rsidR="00EB4485" w14:paraId="61CEC190" w14:textId="77777777" w:rsidTr="00EB4485">
        <w:trPr>
          <w:trHeight w:val="339"/>
        </w:trPr>
        <w:tc>
          <w:tcPr>
            <w:tcW w:w="1080" w:type="dxa"/>
          </w:tcPr>
          <w:p w14:paraId="170F6D43" w14:textId="77777777" w:rsidR="00EB4485" w:rsidRDefault="00EB4485" w:rsidP="00DA059D"/>
        </w:tc>
        <w:tc>
          <w:tcPr>
            <w:tcW w:w="8730" w:type="dxa"/>
          </w:tcPr>
          <w:p w14:paraId="45DF6FC4" w14:textId="77777777" w:rsidR="00EB4485" w:rsidRDefault="00EB4485" w:rsidP="00DA059D"/>
        </w:tc>
        <w:tc>
          <w:tcPr>
            <w:tcW w:w="981" w:type="dxa"/>
          </w:tcPr>
          <w:p w14:paraId="27CF9689" w14:textId="77777777" w:rsidR="00EB4485" w:rsidRDefault="00EB4485" w:rsidP="00DA059D"/>
        </w:tc>
      </w:tr>
      <w:tr w:rsidR="00EB4485" w14:paraId="35BF4618" w14:textId="77777777" w:rsidTr="00EB4485">
        <w:tc>
          <w:tcPr>
            <w:tcW w:w="1080" w:type="dxa"/>
          </w:tcPr>
          <w:p w14:paraId="53E48934" w14:textId="77777777" w:rsidR="00EB4485" w:rsidRDefault="00EB4485" w:rsidP="00DA059D"/>
        </w:tc>
        <w:tc>
          <w:tcPr>
            <w:tcW w:w="8730" w:type="dxa"/>
          </w:tcPr>
          <w:p w14:paraId="01706C35" w14:textId="77777777" w:rsidR="00EB4485" w:rsidRDefault="00EB4485" w:rsidP="00DA059D"/>
        </w:tc>
        <w:tc>
          <w:tcPr>
            <w:tcW w:w="981" w:type="dxa"/>
          </w:tcPr>
          <w:p w14:paraId="50F3D856" w14:textId="77777777" w:rsidR="00EB4485" w:rsidRDefault="00EB4485" w:rsidP="00DA059D"/>
        </w:tc>
      </w:tr>
    </w:tbl>
    <w:p w14:paraId="05F0C669" w14:textId="77777777" w:rsidR="00EB4485" w:rsidRDefault="00EB4485" w:rsidP="00EB4485">
      <w:pPr>
        <w:rPr>
          <w:b/>
          <w:bCs/>
        </w:rPr>
      </w:pPr>
      <w:r>
        <w:t xml:space="preserve">                   </w:t>
      </w:r>
      <w:r>
        <w:rPr>
          <w:b/>
          <w:bCs/>
        </w:rPr>
        <w:t>CONCLUSION:</w:t>
      </w:r>
    </w:p>
    <w:p w14:paraId="00F86CC3" w14:textId="77777777" w:rsidR="00EB4485" w:rsidRDefault="00EB4485" w:rsidP="00EB4485">
      <w:pPr>
        <w:rPr>
          <w:b/>
          <w:bCs/>
        </w:rPr>
      </w:pPr>
    </w:p>
    <w:p w14:paraId="31E65973" w14:textId="1B24146A" w:rsidR="00EB4485" w:rsidRDefault="00EB4485" w:rsidP="00EB4485">
      <w:r>
        <w:t xml:space="preserve">                    </w:t>
      </w:r>
      <w:r w:rsidRPr="00EB4485">
        <w:t>This query groups the dataset by artist name and counts the number of distinct songs</w:t>
      </w:r>
    </w:p>
    <w:p w14:paraId="557D80DF" w14:textId="31B2144D" w:rsidR="00EB4485" w:rsidRDefault="00EB4485" w:rsidP="00EB4485">
      <w:r>
        <w:t xml:space="preserve">                     </w:t>
      </w:r>
      <w:r w:rsidRPr="00EB4485">
        <w:t>for each artist. The results are sorted in descending order, meaning the</w:t>
      </w:r>
      <w:r>
        <w:t xml:space="preserve"> </w:t>
      </w:r>
      <w:r w:rsidRPr="00EB4485">
        <w:t>artist with the</w:t>
      </w:r>
    </w:p>
    <w:p w14:paraId="6D0254E3" w14:textId="58853E69" w:rsidR="00EB4485" w:rsidRDefault="00EB4485" w:rsidP="00EB4485">
      <w:r>
        <w:t xml:space="preserve">                     </w:t>
      </w:r>
      <w:r w:rsidRPr="00EB4485">
        <w:t>highest number of songs appear first. This helps identify the most prolific artists in</w:t>
      </w:r>
    </w:p>
    <w:p w14:paraId="0F1B6375" w14:textId="71D090A5" w:rsidR="00EB4485" w:rsidRDefault="00EB4485" w:rsidP="00EB4485">
      <w:r>
        <w:t xml:space="preserve">                     the database.</w:t>
      </w:r>
    </w:p>
    <w:p w14:paraId="0D7F7214" w14:textId="77777777" w:rsidR="00EB4485" w:rsidRDefault="00EB4485" w:rsidP="00EB4485"/>
    <w:p w14:paraId="6D4830D2" w14:textId="77777777" w:rsidR="00EB4485" w:rsidRDefault="00EB4485" w:rsidP="00EB4485"/>
    <w:p w14:paraId="0585D40A" w14:textId="77777777" w:rsidR="00EB4485" w:rsidRDefault="00EB4485" w:rsidP="00EB4485"/>
    <w:p w14:paraId="7A243EE6" w14:textId="77777777" w:rsidR="00EB4485" w:rsidRDefault="00EB4485" w:rsidP="00EB4485"/>
    <w:p w14:paraId="6EFA15B8" w14:textId="77777777" w:rsidR="00614EE2" w:rsidRDefault="00614EE2" w:rsidP="00EB4485">
      <w:r>
        <w:t xml:space="preserve">                    </w:t>
      </w:r>
    </w:p>
    <w:tbl>
      <w:tblPr>
        <w:tblW w:w="0" w:type="auto"/>
        <w:tblCellMar>
          <w:left w:w="0" w:type="dxa"/>
          <w:right w:w="0" w:type="dxa"/>
        </w:tblCellMar>
        <w:tblLook w:val="0600" w:firstRow="0" w:lastRow="0" w:firstColumn="0" w:lastColumn="0" w:noHBand="1" w:noVBand="1"/>
      </w:tblPr>
      <w:tblGrid>
        <w:gridCol w:w="1079"/>
        <w:gridCol w:w="5395"/>
      </w:tblGrid>
      <w:tr w:rsidR="00614EE2" w:rsidRPr="00874FE7" w14:paraId="63400ACD" w14:textId="77777777" w:rsidTr="00DA059D">
        <w:tc>
          <w:tcPr>
            <w:tcW w:w="1079" w:type="dxa"/>
          </w:tcPr>
          <w:p w14:paraId="0B2037DF" w14:textId="77777777" w:rsidR="00614EE2" w:rsidRPr="00E74B29" w:rsidRDefault="00614EE2" w:rsidP="00DA059D">
            <w:pPr>
              <w:pStyle w:val="Footer"/>
            </w:pPr>
          </w:p>
        </w:tc>
        <w:tc>
          <w:tcPr>
            <w:tcW w:w="5395" w:type="dxa"/>
          </w:tcPr>
          <w:p w14:paraId="6E0C26F9" w14:textId="77777777" w:rsidR="00614EE2" w:rsidRPr="00874FE7" w:rsidRDefault="00614EE2" w:rsidP="00DA059D">
            <w:pPr>
              <w:pStyle w:val="Footer"/>
            </w:pPr>
            <w:r>
              <w:t>SONGS DATABASE</w:t>
            </w:r>
          </w:p>
        </w:tc>
      </w:tr>
    </w:tbl>
    <w:p w14:paraId="5B8DF164" w14:textId="0094FEA8" w:rsidR="00EB4485" w:rsidRDefault="00EB4485" w:rsidP="00EB4485"/>
    <w:p w14:paraId="6F7282A2" w14:textId="77777777" w:rsidR="00EB4485" w:rsidRDefault="00EB4485" w:rsidP="00EB4485"/>
    <w:p w14:paraId="170A83FB" w14:textId="77777777" w:rsidR="00EB4485" w:rsidRDefault="00EB4485" w:rsidP="00EB4485"/>
    <w:p w14:paraId="0975E2DE" w14:textId="77777777" w:rsidR="00EB4485" w:rsidRDefault="00EB4485" w:rsidP="00EB4485"/>
    <w:tbl>
      <w:tblPr>
        <w:tblW w:w="0" w:type="auto"/>
        <w:tblCellMar>
          <w:left w:w="0" w:type="dxa"/>
          <w:right w:w="0" w:type="dxa"/>
        </w:tblCellMar>
        <w:tblLook w:val="0600" w:firstRow="0" w:lastRow="0" w:firstColumn="0" w:lastColumn="0" w:noHBand="1" w:noVBand="1"/>
      </w:tblPr>
      <w:tblGrid>
        <w:gridCol w:w="1079"/>
      </w:tblGrid>
      <w:tr w:rsidR="00614EE2" w14:paraId="2BADBCED" w14:textId="77777777" w:rsidTr="00DA059D">
        <w:tc>
          <w:tcPr>
            <w:tcW w:w="1079" w:type="dxa"/>
          </w:tcPr>
          <w:p w14:paraId="0A8D1859" w14:textId="77777777" w:rsidR="00614EE2" w:rsidRPr="00E74B29" w:rsidRDefault="00614EE2" w:rsidP="00DA059D">
            <w:pPr>
              <w:pStyle w:val="Footer"/>
            </w:pPr>
          </w:p>
        </w:tc>
      </w:tr>
    </w:tbl>
    <w:p w14:paraId="4335970E" w14:textId="77777777" w:rsidR="00EB4485" w:rsidRDefault="00EB4485" w:rsidP="00EB4485"/>
    <w:p w14:paraId="79F0CE72" w14:textId="277B993C" w:rsidR="00EB4485" w:rsidRDefault="00EB4485" w:rsidP="00EB4485"/>
    <w:p w14:paraId="262CEDDE" w14:textId="77777777" w:rsidR="00EB4485" w:rsidRDefault="00EB4485" w:rsidP="00EB4485"/>
    <w:p w14:paraId="24AE1A44" w14:textId="77777777" w:rsidR="00EB4485" w:rsidRDefault="00EB4485" w:rsidP="00EB4485"/>
    <w:tbl>
      <w:tblPr>
        <w:tblW w:w="0" w:type="auto"/>
        <w:tblLayout w:type="fixed"/>
        <w:tblCellMar>
          <w:left w:w="0" w:type="dxa"/>
          <w:right w:w="0" w:type="dxa"/>
        </w:tblCellMar>
        <w:tblLook w:val="0600" w:firstRow="0" w:lastRow="0" w:firstColumn="0" w:lastColumn="0" w:noHBand="1" w:noVBand="1"/>
      </w:tblPr>
      <w:tblGrid>
        <w:gridCol w:w="1080"/>
        <w:gridCol w:w="8730"/>
        <w:gridCol w:w="981"/>
      </w:tblGrid>
      <w:tr w:rsidR="00065E64" w:rsidRPr="000704D8" w14:paraId="3ED27CD0" w14:textId="77777777" w:rsidTr="00DA059D">
        <w:trPr>
          <w:trHeight w:val="6254"/>
        </w:trPr>
        <w:tc>
          <w:tcPr>
            <w:tcW w:w="1080" w:type="dxa"/>
          </w:tcPr>
          <w:p w14:paraId="6B00C0FB" w14:textId="77777777" w:rsidR="00065E64" w:rsidRPr="000704D8" w:rsidRDefault="00065E64" w:rsidP="00DA059D">
            <w:pPr>
              <w:pStyle w:val="Heading1"/>
            </w:pPr>
          </w:p>
        </w:tc>
        <w:tc>
          <w:tcPr>
            <w:tcW w:w="8730" w:type="dxa"/>
            <w:tcBorders>
              <w:bottom w:val="single" w:sz="18" w:space="0" w:color="476166" w:themeColor="accent1"/>
            </w:tcBorders>
          </w:tcPr>
          <w:p w14:paraId="16F859CB" w14:textId="77777777" w:rsidR="00065E64" w:rsidRDefault="00065E64" w:rsidP="00DA059D">
            <w:pPr>
              <w:pStyle w:val="Heading1"/>
              <w:rPr>
                <w:sz w:val="28"/>
                <w:szCs w:val="28"/>
              </w:rPr>
            </w:pPr>
            <w:r>
              <w:rPr>
                <w:sz w:val="28"/>
                <w:szCs w:val="28"/>
              </w:rPr>
              <w:t>QUERIES AND OUTPUTS</w:t>
            </w:r>
          </w:p>
          <w:p w14:paraId="509976EB" w14:textId="77777777" w:rsidR="00065E64" w:rsidRDefault="00065E64" w:rsidP="00DA059D"/>
          <w:p w14:paraId="2A73FBBA" w14:textId="77777777" w:rsidR="00065E64" w:rsidRDefault="00065E64" w:rsidP="00DA059D"/>
          <w:p w14:paraId="3E8CC6B1" w14:textId="77777777" w:rsidR="00065E64" w:rsidRDefault="00065E64" w:rsidP="00DA059D"/>
          <w:p w14:paraId="39AF5004" w14:textId="6F327417" w:rsidR="00065E64" w:rsidRDefault="00065E64" w:rsidP="00DA059D">
            <w:pPr>
              <w:rPr>
                <w:b/>
                <w:bCs/>
              </w:rPr>
            </w:pPr>
            <w:r>
              <w:rPr>
                <w:b/>
                <w:bCs/>
              </w:rPr>
              <w:t>PROBLEM STATEMENT 4:</w:t>
            </w:r>
          </w:p>
          <w:p w14:paraId="159D6985" w14:textId="77777777" w:rsidR="00065E64" w:rsidRDefault="00065E64" w:rsidP="00DA059D"/>
          <w:p w14:paraId="55C5B75F" w14:textId="17D702F8" w:rsidR="00065E64" w:rsidRDefault="00065E64" w:rsidP="00DA059D">
            <w:r>
              <w:t>I</w:t>
            </w:r>
            <w:r w:rsidRPr="00065E64">
              <w:t>dentify the artists who have contributed more than one unique song in the database.</w:t>
            </w:r>
          </w:p>
          <w:p w14:paraId="70AF8039" w14:textId="77777777" w:rsidR="00065E64" w:rsidRDefault="00065E64" w:rsidP="00DA059D"/>
          <w:p w14:paraId="1D189E51" w14:textId="7909D78F" w:rsidR="00065E64" w:rsidRDefault="00065E64" w:rsidP="00DA059D">
            <w:pPr>
              <w:rPr>
                <w:b/>
                <w:bCs/>
              </w:rPr>
            </w:pPr>
            <w:r>
              <w:rPr>
                <w:b/>
                <w:bCs/>
              </w:rPr>
              <w:t>QUERY 4:</w:t>
            </w:r>
          </w:p>
          <w:p w14:paraId="547E44FE" w14:textId="77777777" w:rsidR="00065E64" w:rsidRDefault="00065E64" w:rsidP="00DA059D">
            <w:pPr>
              <w:rPr>
                <w:b/>
                <w:bCs/>
              </w:rPr>
            </w:pPr>
          </w:p>
          <w:p w14:paraId="00DA37E0" w14:textId="77777777" w:rsidR="00065E64" w:rsidRDefault="00065E64" w:rsidP="00065E64">
            <w:r>
              <w:t xml:space="preserve">select artist_name, count(distinct(song_id)) as total_songs </w:t>
            </w:r>
          </w:p>
          <w:p w14:paraId="06CFBA04" w14:textId="3952F089" w:rsidR="00065E64" w:rsidRDefault="00065E64" w:rsidP="00065E64">
            <w:r>
              <w:t>from songs group by artist_name having total_songs&gt;1:</w:t>
            </w:r>
          </w:p>
          <w:p w14:paraId="1573AFF7" w14:textId="77777777" w:rsidR="00065E64" w:rsidRDefault="00065E64" w:rsidP="00065E64"/>
          <w:p w14:paraId="6A1FD423" w14:textId="77777777" w:rsidR="00065E64" w:rsidRDefault="00065E64" w:rsidP="00DA059D">
            <w:pPr>
              <w:rPr>
                <w:b/>
                <w:bCs/>
              </w:rPr>
            </w:pPr>
            <w:r>
              <w:rPr>
                <w:b/>
                <w:bCs/>
              </w:rPr>
              <w:t>OUTPUT:</w:t>
            </w:r>
          </w:p>
          <w:p w14:paraId="621A34C1" w14:textId="77777777" w:rsidR="00065E64" w:rsidRDefault="00065E64" w:rsidP="00DA059D">
            <w:pPr>
              <w:rPr>
                <w:b/>
                <w:bCs/>
              </w:rPr>
            </w:pPr>
          </w:p>
          <w:p w14:paraId="2266BB7D" w14:textId="11A98F34" w:rsidR="00065E64" w:rsidRDefault="00065E64" w:rsidP="00DA059D">
            <w:pPr>
              <w:rPr>
                <w:b/>
                <w:bCs/>
              </w:rPr>
            </w:pPr>
            <w:r w:rsidRPr="00065E64">
              <w:rPr>
                <w:b/>
                <w:bCs/>
                <w:noProof/>
              </w:rPr>
              <w:drawing>
                <wp:inline distT="0" distB="0" distL="0" distR="0" wp14:anchorId="30E78A79" wp14:editId="2013D176">
                  <wp:extent cx="5478780" cy="2263140"/>
                  <wp:effectExtent l="0" t="0" r="7620" b="3810"/>
                  <wp:docPr id="137524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44818" name=""/>
                          <pic:cNvPicPr/>
                        </pic:nvPicPr>
                        <pic:blipFill>
                          <a:blip r:embed="rId18"/>
                          <a:stretch>
                            <a:fillRect/>
                          </a:stretch>
                        </pic:blipFill>
                        <pic:spPr>
                          <a:xfrm>
                            <a:off x="0" y="0"/>
                            <a:ext cx="5479256" cy="2263337"/>
                          </a:xfrm>
                          <a:prstGeom prst="rect">
                            <a:avLst/>
                          </a:prstGeom>
                        </pic:spPr>
                      </pic:pic>
                    </a:graphicData>
                  </a:graphic>
                </wp:inline>
              </w:drawing>
            </w:r>
          </w:p>
          <w:p w14:paraId="5A33690D" w14:textId="77777777" w:rsidR="00065E64" w:rsidRPr="00C82333" w:rsidRDefault="00065E64" w:rsidP="00DA059D">
            <w:pPr>
              <w:rPr>
                <w:b/>
                <w:bCs/>
              </w:rPr>
            </w:pPr>
          </w:p>
        </w:tc>
        <w:tc>
          <w:tcPr>
            <w:tcW w:w="981" w:type="dxa"/>
          </w:tcPr>
          <w:p w14:paraId="0151EBDF" w14:textId="77777777" w:rsidR="00065E64" w:rsidRPr="000704D8" w:rsidRDefault="00065E64" w:rsidP="00DA059D">
            <w:pPr>
              <w:pStyle w:val="Heading1"/>
            </w:pPr>
          </w:p>
        </w:tc>
      </w:tr>
      <w:tr w:rsidR="00065E64" w14:paraId="6D37C3B2" w14:textId="77777777" w:rsidTr="00DA059D">
        <w:trPr>
          <w:trHeight w:val="339"/>
        </w:trPr>
        <w:tc>
          <w:tcPr>
            <w:tcW w:w="1080" w:type="dxa"/>
          </w:tcPr>
          <w:p w14:paraId="2C0B1740" w14:textId="77777777" w:rsidR="00065E64" w:rsidRDefault="00065E64" w:rsidP="00DA059D"/>
        </w:tc>
        <w:tc>
          <w:tcPr>
            <w:tcW w:w="8730" w:type="dxa"/>
          </w:tcPr>
          <w:p w14:paraId="4087AF77" w14:textId="77777777" w:rsidR="00065E64" w:rsidRDefault="00065E64" w:rsidP="00DA059D"/>
        </w:tc>
        <w:tc>
          <w:tcPr>
            <w:tcW w:w="981" w:type="dxa"/>
          </w:tcPr>
          <w:p w14:paraId="3063516E" w14:textId="77777777" w:rsidR="00065E64" w:rsidRDefault="00065E64" w:rsidP="00DA059D"/>
        </w:tc>
      </w:tr>
      <w:tr w:rsidR="00065E64" w14:paraId="5E71BF45" w14:textId="77777777" w:rsidTr="00DA059D">
        <w:tc>
          <w:tcPr>
            <w:tcW w:w="1080" w:type="dxa"/>
          </w:tcPr>
          <w:p w14:paraId="0F5B8299" w14:textId="77777777" w:rsidR="00065E64" w:rsidRDefault="00065E64" w:rsidP="00DA059D"/>
        </w:tc>
        <w:tc>
          <w:tcPr>
            <w:tcW w:w="8730" w:type="dxa"/>
          </w:tcPr>
          <w:p w14:paraId="44ADCFAB" w14:textId="77777777" w:rsidR="00065E64" w:rsidRDefault="00065E64" w:rsidP="00DA059D"/>
        </w:tc>
        <w:tc>
          <w:tcPr>
            <w:tcW w:w="981" w:type="dxa"/>
          </w:tcPr>
          <w:p w14:paraId="5B04B3C7" w14:textId="77777777" w:rsidR="00065E64" w:rsidRDefault="00065E64" w:rsidP="00DA059D"/>
        </w:tc>
      </w:tr>
    </w:tbl>
    <w:p w14:paraId="4CC39C12" w14:textId="77777777" w:rsidR="00065E64" w:rsidRDefault="00065E64" w:rsidP="00065E64">
      <w:pPr>
        <w:rPr>
          <w:b/>
          <w:bCs/>
        </w:rPr>
      </w:pPr>
      <w:r>
        <w:t xml:space="preserve">                   </w:t>
      </w:r>
      <w:r>
        <w:rPr>
          <w:b/>
          <w:bCs/>
        </w:rPr>
        <w:t>CONCLUSION:</w:t>
      </w:r>
    </w:p>
    <w:p w14:paraId="07474EDC" w14:textId="77777777" w:rsidR="00065E64" w:rsidRDefault="00065E64" w:rsidP="00065E64">
      <w:pPr>
        <w:rPr>
          <w:b/>
          <w:bCs/>
        </w:rPr>
      </w:pPr>
    </w:p>
    <w:p w14:paraId="197B52FE" w14:textId="30DA7D0F" w:rsidR="00065E64" w:rsidRPr="00614EE2" w:rsidRDefault="00065E64" w:rsidP="00065E64">
      <w:pPr>
        <w:rPr>
          <w:b/>
          <w:bCs/>
        </w:rPr>
      </w:pPr>
      <w:r w:rsidRPr="00065E64">
        <w:t xml:space="preserve">                    This query groups the data by artists and counts their distinct songs. The </w:t>
      </w:r>
      <w:r w:rsidR="00614EE2" w:rsidRPr="00614EE2">
        <w:rPr>
          <w:b/>
          <w:bCs/>
        </w:rPr>
        <w:t>having</w:t>
      </w:r>
    </w:p>
    <w:p w14:paraId="1F380F54" w14:textId="5E109489" w:rsidR="00065E64" w:rsidRDefault="00065E64" w:rsidP="00065E64">
      <w:r>
        <w:t xml:space="preserve">                    </w:t>
      </w:r>
      <w:r w:rsidRPr="00065E64">
        <w:t xml:space="preserve">clause filters the results to only those artists with more than one song. </w:t>
      </w:r>
      <w:r>
        <w:t>The outcome</w:t>
      </w:r>
    </w:p>
    <w:p w14:paraId="124F67EE" w14:textId="3D1F4202" w:rsidR="00065E64" w:rsidRDefault="00065E64" w:rsidP="00065E64">
      <w:r>
        <w:t xml:space="preserve">                    </w:t>
      </w:r>
      <w:r w:rsidRPr="00065E64">
        <w:t xml:space="preserve">highlights the artists with multiple contributions, excluding those who appear only </w:t>
      </w:r>
    </w:p>
    <w:p w14:paraId="6CBEDFF9" w14:textId="73341254" w:rsidR="00065E64" w:rsidRDefault="00065E64" w:rsidP="00065E64">
      <w:r>
        <w:t xml:space="preserve">                    once in the dataset.</w:t>
      </w:r>
    </w:p>
    <w:p w14:paraId="0B52CB30" w14:textId="77777777" w:rsidR="00065E64" w:rsidRDefault="00065E64" w:rsidP="00065E64"/>
    <w:p w14:paraId="0249ACFC" w14:textId="77777777" w:rsidR="00065E64" w:rsidRDefault="00065E64" w:rsidP="00065E64"/>
    <w:p w14:paraId="5F7DEA08" w14:textId="77777777" w:rsidR="00065E64" w:rsidRDefault="00065E64" w:rsidP="00065E64"/>
    <w:p w14:paraId="7C880E5F" w14:textId="77777777" w:rsidR="00065E64" w:rsidRDefault="00065E64" w:rsidP="00065E64"/>
    <w:p w14:paraId="0A9C3EB6" w14:textId="77777777" w:rsidR="00065E64" w:rsidRDefault="00065E64" w:rsidP="00065E64"/>
    <w:p w14:paraId="271E8AAF" w14:textId="77777777" w:rsidR="00065E64" w:rsidRDefault="00065E64" w:rsidP="00065E64"/>
    <w:tbl>
      <w:tblPr>
        <w:tblW w:w="0" w:type="auto"/>
        <w:tblCellMar>
          <w:left w:w="0" w:type="dxa"/>
          <w:right w:w="0" w:type="dxa"/>
        </w:tblCellMar>
        <w:tblLook w:val="0600" w:firstRow="0" w:lastRow="0" w:firstColumn="0" w:lastColumn="0" w:noHBand="1" w:noVBand="1"/>
      </w:tblPr>
      <w:tblGrid>
        <w:gridCol w:w="1079"/>
        <w:gridCol w:w="5395"/>
      </w:tblGrid>
      <w:tr w:rsidR="00065E64" w14:paraId="1FDAD795" w14:textId="77777777" w:rsidTr="00DA059D">
        <w:tc>
          <w:tcPr>
            <w:tcW w:w="1079" w:type="dxa"/>
          </w:tcPr>
          <w:p w14:paraId="59BB28C0" w14:textId="77777777" w:rsidR="00065E64" w:rsidRPr="00E74B29" w:rsidRDefault="00065E64" w:rsidP="00DA059D">
            <w:pPr>
              <w:pStyle w:val="Footer"/>
            </w:pPr>
          </w:p>
        </w:tc>
        <w:tc>
          <w:tcPr>
            <w:tcW w:w="5395" w:type="dxa"/>
          </w:tcPr>
          <w:p w14:paraId="7C172B08" w14:textId="77777777" w:rsidR="00065E64" w:rsidRPr="00874FE7" w:rsidRDefault="00065E64" w:rsidP="00DA059D">
            <w:pPr>
              <w:pStyle w:val="Footer"/>
            </w:pPr>
            <w:r>
              <w:t>SONGS DATABASE</w:t>
            </w:r>
          </w:p>
        </w:tc>
      </w:tr>
    </w:tbl>
    <w:p w14:paraId="298D2468" w14:textId="77777777" w:rsidR="00065E64" w:rsidRDefault="00065E64" w:rsidP="00065E64"/>
    <w:p w14:paraId="26BA62E1" w14:textId="77777777" w:rsidR="00065E64" w:rsidRDefault="00065E64" w:rsidP="00065E64"/>
    <w:p w14:paraId="577014F3" w14:textId="77777777" w:rsidR="00065E64" w:rsidRDefault="00065E64" w:rsidP="00065E64"/>
    <w:p w14:paraId="36D30B71" w14:textId="77777777" w:rsidR="00065E64" w:rsidRDefault="00065E64" w:rsidP="00065E64"/>
    <w:p w14:paraId="717D5C3F" w14:textId="77777777" w:rsidR="00065E64" w:rsidRDefault="00065E64" w:rsidP="00065E64"/>
    <w:p w14:paraId="114884B2" w14:textId="77777777" w:rsidR="00065E64" w:rsidRDefault="00065E64" w:rsidP="00065E64"/>
    <w:p w14:paraId="6BBE0FD0" w14:textId="77777777" w:rsidR="00065E64" w:rsidRDefault="00065E64" w:rsidP="00065E64"/>
    <w:p w14:paraId="46327A85" w14:textId="77777777" w:rsidR="00EB4485" w:rsidRDefault="00EB4485" w:rsidP="00EB4485"/>
    <w:p w14:paraId="143DC8C7" w14:textId="050B7315" w:rsidR="00EB4485" w:rsidRDefault="00EB4485" w:rsidP="00E303A2"/>
    <w:tbl>
      <w:tblPr>
        <w:tblW w:w="0" w:type="auto"/>
        <w:tblLayout w:type="fixed"/>
        <w:tblCellMar>
          <w:left w:w="0" w:type="dxa"/>
          <w:right w:w="0" w:type="dxa"/>
        </w:tblCellMar>
        <w:tblLook w:val="0600" w:firstRow="0" w:lastRow="0" w:firstColumn="0" w:lastColumn="0" w:noHBand="1" w:noVBand="1"/>
      </w:tblPr>
      <w:tblGrid>
        <w:gridCol w:w="1080"/>
        <w:gridCol w:w="8730"/>
        <w:gridCol w:w="981"/>
      </w:tblGrid>
      <w:tr w:rsidR="00065E64" w:rsidRPr="000704D8" w14:paraId="1DB5CE0A" w14:textId="77777777" w:rsidTr="00DA059D">
        <w:trPr>
          <w:trHeight w:val="6254"/>
        </w:trPr>
        <w:tc>
          <w:tcPr>
            <w:tcW w:w="1080" w:type="dxa"/>
          </w:tcPr>
          <w:p w14:paraId="6A058617" w14:textId="77777777" w:rsidR="00065E64" w:rsidRPr="000704D8" w:rsidRDefault="00065E64" w:rsidP="00DA059D">
            <w:pPr>
              <w:pStyle w:val="Heading1"/>
            </w:pPr>
          </w:p>
        </w:tc>
        <w:tc>
          <w:tcPr>
            <w:tcW w:w="8730" w:type="dxa"/>
            <w:tcBorders>
              <w:bottom w:val="single" w:sz="18" w:space="0" w:color="476166" w:themeColor="accent1"/>
            </w:tcBorders>
          </w:tcPr>
          <w:p w14:paraId="70F6208E" w14:textId="77777777" w:rsidR="00065E64" w:rsidRDefault="00065E64" w:rsidP="00DA059D">
            <w:pPr>
              <w:pStyle w:val="Heading1"/>
              <w:rPr>
                <w:sz w:val="28"/>
                <w:szCs w:val="28"/>
              </w:rPr>
            </w:pPr>
            <w:r>
              <w:rPr>
                <w:sz w:val="28"/>
                <w:szCs w:val="28"/>
              </w:rPr>
              <w:t>QUERIES AND OUTPUTS</w:t>
            </w:r>
          </w:p>
          <w:p w14:paraId="2D4BDF9F" w14:textId="77777777" w:rsidR="00065E64" w:rsidRDefault="00065E64" w:rsidP="00DA059D"/>
          <w:p w14:paraId="52CEB04D" w14:textId="77777777" w:rsidR="00065E64" w:rsidRDefault="00065E64" w:rsidP="00DA059D"/>
          <w:p w14:paraId="5E4E5622" w14:textId="77777777" w:rsidR="00065E64" w:rsidRDefault="00065E64" w:rsidP="00DA059D"/>
          <w:p w14:paraId="7E4B4039" w14:textId="21911CD7" w:rsidR="00065E64" w:rsidRDefault="00065E64" w:rsidP="00DA059D">
            <w:pPr>
              <w:rPr>
                <w:b/>
                <w:bCs/>
              </w:rPr>
            </w:pPr>
            <w:r>
              <w:rPr>
                <w:b/>
                <w:bCs/>
              </w:rPr>
              <w:t>PROBLEM STATEMENT 5:</w:t>
            </w:r>
          </w:p>
          <w:p w14:paraId="27EBBDCC" w14:textId="77777777" w:rsidR="00065E64" w:rsidRDefault="00065E64" w:rsidP="00DA059D"/>
          <w:p w14:paraId="51797FF3" w14:textId="10A78BFC" w:rsidR="00065E64" w:rsidRDefault="00065E64" w:rsidP="00DA059D">
            <w:r w:rsidRPr="00065E64">
              <w:t>Classify songs into categories (short</w:t>
            </w:r>
            <w:proofErr w:type="gramStart"/>
            <w:r w:rsidRPr="00065E64">
              <w:t>’, ‘</w:t>
            </w:r>
            <w:proofErr w:type="gramEnd"/>
            <w:r w:rsidRPr="00065E64">
              <w:t>medium’, and ‘long’) based on their duration and display them in descending order of length.</w:t>
            </w:r>
          </w:p>
          <w:p w14:paraId="69EBA32B" w14:textId="77777777" w:rsidR="00065E64" w:rsidRDefault="00065E64" w:rsidP="00DA059D"/>
          <w:p w14:paraId="3D2E66AB" w14:textId="06789ABA" w:rsidR="00065E64" w:rsidRDefault="00065E64" w:rsidP="00DA059D">
            <w:pPr>
              <w:rPr>
                <w:b/>
                <w:bCs/>
              </w:rPr>
            </w:pPr>
            <w:r>
              <w:rPr>
                <w:b/>
                <w:bCs/>
              </w:rPr>
              <w:t>QUERY 5:</w:t>
            </w:r>
          </w:p>
          <w:p w14:paraId="38257C59" w14:textId="77777777" w:rsidR="00065E64" w:rsidRDefault="00065E64" w:rsidP="00DA059D">
            <w:pPr>
              <w:rPr>
                <w:b/>
                <w:bCs/>
              </w:rPr>
            </w:pPr>
          </w:p>
          <w:p w14:paraId="55DA5DEF" w14:textId="77777777" w:rsidR="00065E64" w:rsidRDefault="00065E64" w:rsidP="00065E64">
            <w:r>
              <w:t>select title, artist_name, duration, case</w:t>
            </w:r>
          </w:p>
          <w:p w14:paraId="355272EA" w14:textId="77777777" w:rsidR="00065E64" w:rsidRDefault="00065E64" w:rsidP="00065E64">
            <w:r>
              <w:tab/>
              <w:t>when duration&lt;120 then "short"</w:t>
            </w:r>
          </w:p>
          <w:p w14:paraId="370F53B9" w14:textId="77777777" w:rsidR="00065E64" w:rsidRDefault="00065E64" w:rsidP="00065E64">
            <w:r>
              <w:t xml:space="preserve">    when duration between 120 and 240 then "medium"</w:t>
            </w:r>
          </w:p>
          <w:p w14:paraId="620BBC71" w14:textId="77777777" w:rsidR="00065E64" w:rsidRDefault="00065E64" w:rsidP="00065E64">
            <w:r>
              <w:t xml:space="preserve">    else "long"</w:t>
            </w:r>
          </w:p>
          <w:p w14:paraId="77492BE4" w14:textId="77777777" w:rsidR="00065E64" w:rsidRDefault="00065E64" w:rsidP="00065E64">
            <w:r>
              <w:t xml:space="preserve">    end as length </w:t>
            </w:r>
          </w:p>
          <w:p w14:paraId="59AE83FA" w14:textId="7609C0E6" w:rsidR="00065E64" w:rsidRDefault="00065E64" w:rsidP="00065E64">
            <w:r>
              <w:t xml:space="preserve">    from songs order by duration desc; </w:t>
            </w:r>
          </w:p>
          <w:p w14:paraId="1F5FD22D" w14:textId="77777777" w:rsidR="00065E64" w:rsidRDefault="00065E64" w:rsidP="00065E64"/>
          <w:p w14:paraId="1709E258" w14:textId="77777777" w:rsidR="00065E64" w:rsidRDefault="00065E64" w:rsidP="00DA059D">
            <w:pPr>
              <w:rPr>
                <w:b/>
                <w:bCs/>
              </w:rPr>
            </w:pPr>
            <w:r>
              <w:rPr>
                <w:b/>
                <w:bCs/>
              </w:rPr>
              <w:t>OUTPUT:</w:t>
            </w:r>
          </w:p>
          <w:p w14:paraId="713CF93F" w14:textId="77777777" w:rsidR="00065E64" w:rsidRDefault="00065E64" w:rsidP="00DA059D">
            <w:pPr>
              <w:rPr>
                <w:b/>
                <w:bCs/>
              </w:rPr>
            </w:pPr>
          </w:p>
          <w:p w14:paraId="4B32D754" w14:textId="77777777" w:rsidR="00065E64" w:rsidRDefault="00065E64" w:rsidP="00DA059D">
            <w:pPr>
              <w:rPr>
                <w:b/>
                <w:bCs/>
              </w:rPr>
            </w:pPr>
            <w:r w:rsidRPr="00065E64">
              <w:rPr>
                <w:b/>
                <w:bCs/>
                <w:noProof/>
              </w:rPr>
              <w:drawing>
                <wp:inline distT="0" distB="0" distL="0" distR="0" wp14:anchorId="272C0C7D" wp14:editId="5BBB087D">
                  <wp:extent cx="5478780" cy="2263140"/>
                  <wp:effectExtent l="0" t="0" r="7620" b="3810"/>
                  <wp:docPr id="1323002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02095" name="Picture 1" descr="A screenshot of a computer&#10;&#10;AI-generated content may be incorrect."/>
                          <pic:cNvPicPr/>
                        </pic:nvPicPr>
                        <pic:blipFill>
                          <a:blip r:embed="rId18"/>
                          <a:stretch>
                            <a:fillRect/>
                          </a:stretch>
                        </pic:blipFill>
                        <pic:spPr>
                          <a:xfrm>
                            <a:off x="0" y="0"/>
                            <a:ext cx="5479256" cy="2263337"/>
                          </a:xfrm>
                          <a:prstGeom prst="rect">
                            <a:avLst/>
                          </a:prstGeom>
                        </pic:spPr>
                      </pic:pic>
                    </a:graphicData>
                  </a:graphic>
                </wp:inline>
              </w:drawing>
            </w:r>
          </w:p>
          <w:p w14:paraId="787B8BA7" w14:textId="77777777" w:rsidR="00065E64" w:rsidRPr="00C82333" w:rsidRDefault="00065E64" w:rsidP="00DA059D">
            <w:pPr>
              <w:rPr>
                <w:b/>
                <w:bCs/>
              </w:rPr>
            </w:pPr>
          </w:p>
        </w:tc>
        <w:tc>
          <w:tcPr>
            <w:tcW w:w="981" w:type="dxa"/>
          </w:tcPr>
          <w:p w14:paraId="36A97337" w14:textId="77777777" w:rsidR="00065E64" w:rsidRPr="000704D8" w:rsidRDefault="00065E64" w:rsidP="00DA059D">
            <w:pPr>
              <w:pStyle w:val="Heading1"/>
            </w:pPr>
          </w:p>
        </w:tc>
      </w:tr>
      <w:tr w:rsidR="00065E64" w14:paraId="34F9437D" w14:textId="77777777" w:rsidTr="00DA059D">
        <w:trPr>
          <w:trHeight w:val="339"/>
        </w:trPr>
        <w:tc>
          <w:tcPr>
            <w:tcW w:w="1080" w:type="dxa"/>
          </w:tcPr>
          <w:p w14:paraId="62AE0CEE" w14:textId="77777777" w:rsidR="00065E64" w:rsidRDefault="00065E64" w:rsidP="00DA059D"/>
        </w:tc>
        <w:tc>
          <w:tcPr>
            <w:tcW w:w="8730" w:type="dxa"/>
          </w:tcPr>
          <w:p w14:paraId="4A32E23F" w14:textId="77777777" w:rsidR="00065E64" w:rsidRDefault="00065E64" w:rsidP="00DA059D"/>
        </w:tc>
        <w:tc>
          <w:tcPr>
            <w:tcW w:w="981" w:type="dxa"/>
          </w:tcPr>
          <w:p w14:paraId="1D1E7849" w14:textId="77777777" w:rsidR="00065E64" w:rsidRDefault="00065E64" w:rsidP="00DA059D"/>
        </w:tc>
      </w:tr>
      <w:tr w:rsidR="00065E64" w14:paraId="252603C8" w14:textId="77777777" w:rsidTr="00DA059D">
        <w:tc>
          <w:tcPr>
            <w:tcW w:w="1080" w:type="dxa"/>
          </w:tcPr>
          <w:p w14:paraId="599EEA60" w14:textId="77777777" w:rsidR="00065E64" w:rsidRDefault="00065E64" w:rsidP="00DA059D"/>
        </w:tc>
        <w:tc>
          <w:tcPr>
            <w:tcW w:w="8730" w:type="dxa"/>
          </w:tcPr>
          <w:p w14:paraId="40924828" w14:textId="77777777" w:rsidR="00065E64" w:rsidRDefault="00065E64" w:rsidP="00DA059D"/>
        </w:tc>
        <w:tc>
          <w:tcPr>
            <w:tcW w:w="981" w:type="dxa"/>
          </w:tcPr>
          <w:p w14:paraId="46E6F3DB" w14:textId="77777777" w:rsidR="00065E64" w:rsidRDefault="00065E64" w:rsidP="00DA059D"/>
        </w:tc>
      </w:tr>
    </w:tbl>
    <w:p w14:paraId="3E6BE6B9" w14:textId="77777777" w:rsidR="00065E64" w:rsidRDefault="00065E64" w:rsidP="00065E64">
      <w:pPr>
        <w:rPr>
          <w:b/>
          <w:bCs/>
        </w:rPr>
      </w:pPr>
      <w:r>
        <w:t xml:space="preserve">                   </w:t>
      </w:r>
      <w:r>
        <w:rPr>
          <w:b/>
          <w:bCs/>
        </w:rPr>
        <w:t>CONCLUSION:</w:t>
      </w:r>
    </w:p>
    <w:p w14:paraId="4C7F2398" w14:textId="77777777" w:rsidR="00065E64" w:rsidRDefault="00065E64" w:rsidP="00065E64">
      <w:pPr>
        <w:rPr>
          <w:b/>
          <w:bCs/>
        </w:rPr>
      </w:pPr>
    </w:p>
    <w:p w14:paraId="031487AC" w14:textId="79988FDF" w:rsidR="00065E64" w:rsidRPr="00065E64" w:rsidRDefault="00065E64" w:rsidP="00065E64">
      <w:r w:rsidRPr="00065E64">
        <w:t xml:space="preserve">                    The results are ordered by duration in descending order, meaning the longest songs </w:t>
      </w:r>
    </w:p>
    <w:p w14:paraId="45A58EC7" w14:textId="5587A299" w:rsidR="00065E64" w:rsidRDefault="001879A5" w:rsidP="00065E64">
      <w:r>
        <w:t xml:space="preserve">                     </w:t>
      </w:r>
      <w:r w:rsidRPr="001879A5">
        <w:t>appear first. This classification provides an easy way to analyze the distribution of</w:t>
      </w:r>
    </w:p>
    <w:p w14:paraId="6C3AB9B6" w14:textId="23F36751" w:rsidR="001879A5" w:rsidRPr="001879A5" w:rsidRDefault="001879A5" w:rsidP="00065E64">
      <w:r>
        <w:t xml:space="preserve">                     songs by their list.</w:t>
      </w:r>
    </w:p>
    <w:p w14:paraId="7B633219" w14:textId="5CFA30B6" w:rsidR="00065E64" w:rsidRDefault="001879A5" w:rsidP="00065E64">
      <w:r>
        <w:t xml:space="preserve">                    </w:t>
      </w:r>
    </w:p>
    <w:p w14:paraId="2785D6B4" w14:textId="77777777" w:rsidR="00065E64" w:rsidRDefault="00065E64" w:rsidP="00065E64"/>
    <w:p w14:paraId="548A8757" w14:textId="77777777" w:rsidR="00065E64" w:rsidRDefault="00065E64" w:rsidP="00065E64"/>
    <w:p w14:paraId="6AC97973" w14:textId="77777777" w:rsidR="001879A5" w:rsidRDefault="001879A5" w:rsidP="00065E64"/>
    <w:tbl>
      <w:tblPr>
        <w:tblW w:w="0" w:type="auto"/>
        <w:tblCellMar>
          <w:left w:w="0" w:type="dxa"/>
          <w:right w:w="0" w:type="dxa"/>
        </w:tblCellMar>
        <w:tblLook w:val="0600" w:firstRow="0" w:lastRow="0" w:firstColumn="0" w:lastColumn="0" w:noHBand="1" w:noVBand="1"/>
      </w:tblPr>
      <w:tblGrid>
        <w:gridCol w:w="1079"/>
        <w:gridCol w:w="5395"/>
      </w:tblGrid>
      <w:tr w:rsidR="00065E64" w14:paraId="029FCEFE" w14:textId="77777777" w:rsidTr="00DA059D">
        <w:tc>
          <w:tcPr>
            <w:tcW w:w="1079" w:type="dxa"/>
          </w:tcPr>
          <w:p w14:paraId="6176E72D" w14:textId="77777777" w:rsidR="00065E64" w:rsidRPr="00E74B29" w:rsidRDefault="00065E64" w:rsidP="00DA059D">
            <w:pPr>
              <w:pStyle w:val="Footer"/>
            </w:pPr>
          </w:p>
        </w:tc>
        <w:tc>
          <w:tcPr>
            <w:tcW w:w="5395" w:type="dxa"/>
          </w:tcPr>
          <w:p w14:paraId="298F89A2" w14:textId="77777777" w:rsidR="00065E64" w:rsidRPr="00874FE7" w:rsidRDefault="00065E64" w:rsidP="00DA059D">
            <w:pPr>
              <w:pStyle w:val="Footer"/>
            </w:pPr>
            <w:r>
              <w:t>SONGS DATABASE</w:t>
            </w:r>
          </w:p>
        </w:tc>
      </w:tr>
    </w:tbl>
    <w:p w14:paraId="47D49029" w14:textId="77777777" w:rsidR="00065E64" w:rsidRDefault="00065E64" w:rsidP="00065E64"/>
    <w:p w14:paraId="40AB3CFA" w14:textId="77777777" w:rsidR="00065E64" w:rsidRDefault="00065E64" w:rsidP="00065E64"/>
    <w:p w14:paraId="044F29A0" w14:textId="77777777" w:rsidR="00065E64" w:rsidRDefault="00065E64" w:rsidP="00065E64"/>
    <w:p w14:paraId="6BFC9AB1" w14:textId="77777777" w:rsidR="00065E64" w:rsidRDefault="00065E64" w:rsidP="00065E64"/>
    <w:p w14:paraId="54C761A6" w14:textId="77777777" w:rsidR="00065E64" w:rsidRDefault="00065E64" w:rsidP="00065E64"/>
    <w:p w14:paraId="7FFA0620" w14:textId="77777777" w:rsidR="00065E64" w:rsidRDefault="00065E64" w:rsidP="00065E64"/>
    <w:p w14:paraId="35C9FE40" w14:textId="77777777" w:rsidR="00065E64" w:rsidRDefault="00065E64" w:rsidP="00065E64"/>
    <w:p w14:paraId="212BA436" w14:textId="77777777" w:rsidR="00065E64" w:rsidRDefault="00065E64" w:rsidP="00065E64"/>
    <w:tbl>
      <w:tblPr>
        <w:tblW w:w="0" w:type="auto"/>
        <w:tblLayout w:type="fixed"/>
        <w:tblCellMar>
          <w:left w:w="0" w:type="dxa"/>
          <w:right w:w="0" w:type="dxa"/>
        </w:tblCellMar>
        <w:tblLook w:val="0600" w:firstRow="0" w:lastRow="0" w:firstColumn="0" w:lastColumn="0" w:noHBand="1" w:noVBand="1"/>
      </w:tblPr>
      <w:tblGrid>
        <w:gridCol w:w="1080"/>
        <w:gridCol w:w="8730"/>
        <w:gridCol w:w="981"/>
      </w:tblGrid>
      <w:tr w:rsidR="001879A5" w:rsidRPr="000704D8" w14:paraId="2369D537" w14:textId="77777777" w:rsidTr="00DA059D">
        <w:trPr>
          <w:trHeight w:val="6254"/>
        </w:trPr>
        <w:tc>
          <w:tcPr>
            <w:tcW w:w="1080" w:type="dxa"/>
          </w:tcPr>
          <w:p w14:paraId="33ADD89D" w14:textId="77777777" w:rsidR="001879A5" w:rsidRPr="000704D8" w:rsidRDefault="001879A5" w:rsidP="00DA059D">
            <w:pPr>
              <w:pStyle w:val="Heading1"/>
            </w:pPr>
          </w:p>
        </w:tc>
        <w:tc>
          <w:tcPr>
            <w:tcW w:w="8730" w:type="dxa"/>
            <w:tcBorders>
              <w:bottom w:val="single" w:sz="18" w:space="0" w:color="476166" w:themeColor="accent1"/>
            </w:tcBorders>
          </w:tcPr>
          <w:p w14:paraId="2F5BC698" w14:textId="77777777" w:rsidR="001879A5" w:rsidRDefault="001879A5" w:rsidP="00DA059D">
            <w:pPr>
              <w:pStyle w:val="Heading1"/>
              <w:rPr>
                <w:sz w:val="28"/>
                <w:szCs w:val="28"/>
              </w:rPr>
            </w:pPr>
            <w:r>
              <w:rPr>
                <w:sz w:val="28"/>
                <w:szCs w:val="28"/>
              </w:rPr>
              <w:t>QUERIES AND OUTPUTS</w:t>
            </w:r>
          </w:p>
          <w:p w14:paraId="6EDE7A9A" w14:textId="77777777" w:rsidR="001879A5" w:rsidRDefault="001879A5" w:rsidP="00DA059D"/>
          <w:p w14:paraId="6812476D" w14:textId="77777777" w:rsidR="001879A5" w:rsidRDefault="001879A5" w:rsidP="00DA059D"/>
          <w:p w14:paraId="204B0694" w14:textId="77777777" w:rsidR="001879A5" w:rsidRDefault="001879A5" w:rsidP="00DA059D"/>
          <w:p w14:paraId="79481768" w14:textId="57AA52F4" w:rsidR="001879A5" w:rsidRDefault="001879A5" w:rsidP="00DA059D">
            <w:pPr>
              <w:rPr>
                <w:b/>
                <w:bCs/>
              </w:rPr>
            </w:pPr>
            <w:r>
              <w:rPr>
                <w:b/>
                <w:bCs/>
              </w:rPr>
              <w:t>PROBLEM STATEMENT 6:</w:t>
            </w:r>
          </w:p>
          <w:p w14:paraId="5DB6E119" w14:textId="77777777" w:rsidR="001879A5" w:rsidRDefault="001879A5" w:rsidP="00DA059D"/>
          <w:p w14:paraId="25A04005" w14:textId="3D6ADDA0" w:rsidR="001879A5" w:rsidRDefault="001879A5" w:rsidP="00DA059D">
            <w:r w:rsidRPr="001879A5">
              <w:t>Retrieve the titles and artist names of songs belonging to artists who have contributed more than one song to the database.</w:t>
            </w:r>
          </w:p>
          <w:p w14:paraId="6EF8AC53" w14:textId="77777777" w:rsidR="001879A5" w:rsidRDefault="001879A5" w:rsidP="00DA059D"/>
          <w:p w14:paraId="39CCCF6D" w14:textId="16AAFAF9" w:rsidR="001879A5" w:rsidRDefault="001879A5" w:rsidP="00DA059D">
            <w:pPr>
              <w:rPr>
                <w:b/>
                <w:bCs/>
              </w:rPr>
            </w:pPr>
            <w:r>
              <w:rPr>
                <w:b/>
                <w:bCs/>
              </w:rPr>
              <w:t>QUERY 6:</w:t>
            </w:r>
          </w:p>
          <w:p w14:paraId="013E6669" w14:textId="77777777" w:rsidR="001879A5" w:rsidRDefault="001879A5" w:rsidP="00DA059D">
            <w:pPr>
              <w:rPr>
                <w:b/>
                <w:bCs/>
              </w:rPr>
            </w:pPr>
          </w:p>
          <w:p w14:paraId="0C56DA33" w14:textId="77777777" w:rsidR="001879A5" w:rsidRDefault="001879A5" w:rsidP="001879A5">
            <w:r>
              <w:t>select title, artist_name from songs where artist_id in (</w:t>
            </w:r>
          </w:p>
          <w:p w14:paraId="5CCE54F9" w14:textId="7AFD8102" w:rsidR="001879A5" w:rsidRDefault="001879A5" w:rsidP="001879A5">
            <w:r>
              <w:t>select artist_id from songs group by artist_id having count(song_id)&gt;1);</w:t>
            </w:r>
          </w:p>
          <w:p w14:paraId="608601ED" w14:textId="77777777" w:rsidR="001879A5" w:rsidRDefault="001879A5" w:rsidP="001879A5"/>
          <w:p w14:paraId="729EBCD4" w14:textId="77777777" w:rsidR="001879A5" w:rsidRDefault="001879A5" w:rsidP="00DA059D">
            <w:pPr>
              <w:rPr>
                <w:b/>
                <w:bCs/>
              </w:rPr>
            </w:pPr>
            <w:r>
              <w:rPr>
                <w:b/>
                <w:bCs/>
              </w:rPr>
              <w:t>OUTPUT:</w:t>
            </w:r>
          </w:p>
          <w:p w14:paraId="4EBF1231" w14:textId="77777777" w:rsidR="001879A5" w:rsidRDefault="001879A5" w:rsidP="00DA059D">
            <w:pPr>
              <w:rPr>
                <w:b/>
                <w:bCs/>
              </w:rPr>
            </w:pPr>
          </w:p>
          <w:p w14:paraId="1329C156" w14:textId="46A7704C" w:rsidR="001879A5" w:rsidRDefault="000B36EA" w:rsidP="00DA059D">
            <w:pPr>
              <w:rPr>
                <w:b/>
                <w:bCs/>
              </w:rPr>
            </w:pPr>
            <w:r w:rsidRPr="000B36EA">
              <w:rPr>
                <w:b/>
                <w:bCs/>
                <w:noProof/>
              </w:rPr>
              <w:drawing>
                <wp:inline distT="0" distB="0" distL="0" distR="0" wp14:anchorId="208BFCE3" wp14:editId="6870A6E2">
                  <wp:extent cx="5486400" cy="2987040"/>
                  <wp:effectExtent l="0" t="0" r="0" b="3810"/>
                  <wp:docPr id="204349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98665" name=""/>
                          <pic:cNvPicPr/>
                        </pic:nvPicPr>
                        <pic:blipFill>
                          <a:blip r:embed="rId19"/>
                          <a:stretch>
                            <a:fillRect/>
                          </a:stretch>
                        </pic:blipFill>
                        <pic:spPr>
                          <a:xfrm>
                            <a:off x="0" y="0"/>
                            <a:ext cx="5486878" cy="2987300"/>
                          </a:xfrm>
                          <a:prstGeom prst="rect">
                            <a:avLst/>
                          </a:prstGeom>
                        </pic:spPr>
                      </pic:pic>
                    </a:graphicData>
                  </a:graphic>
                </wp:inline>
              </w:drawing>
            </w:r>
          </w:p>
          <w:p w14:paraId="43EACA6C" w14:textId="77777777" w:rsidR="001879A5" w:rsidRPr="00C82333" w:rsidRDefault="001879A5" w:rsidP="00DA059D">
            <w:pPr>
              <w:rPr>
                <w:b/>
                <w:bCs/>
              </w:rPr>
            </w:pPr>
          </w:p>
        </w:tc>
        <w:tc>
          <w:tcPr>
            <w:tcW w:w="981" w:type="dxa"/>
          </w:tcPr>
          <w:p w14:paraId="21646455" w14:textId="77777777" w:rsidR="001879A5" w:rsidRPr="000704D8" w:rsidRDefault="001879A5" w:rsidP="00DA059D">
            <w:pPr>
              <w:pStyle w:val="Heading1"/>
            </w:pPr>
          </w:p>
        </w:tc>
      </w:tr>
      <w:tr w:rsidR="001879A5" w14:paraId="2BEB8417" w14:textId="77777777" w:rsidTr="00DA059D">
        <w:trPr>
          <w:trHeight w:val="339"/>
        </w:trPr>
        <w:tc>
          <w:tcPr>
            <w:tcW w:w="1080" w:type="dxa"/>
          </w:tcPr>
          <w:p w14:paraId="2E256BA2" w14:textId="77777777" w:rsidR="001879A5" w:rsidRDefault="001879A5" w:rsidP="00DA059D"/>
        </w:tc>
        <w:tc>
          <w:tcPr>
            <w:tcW w:w="8730" w:type="dxa"/>
          </w:tcPr>
          <w:p w14:paraId="6C9EF8B8" w14:textId="77777777" w:rsidR="001879A5" w:rsidRDefault="001879A5" w:rsidP="00DA059D"/>
        </w:tc>
        <w:tc>
          <w:tcPr>
            <w:tcW w:w="981" w:type="dxa"/>
          </w:tcPr>
          <w:p w14:paraId="29B8A700" w14:textId="77777777" w:rsidR="001879A5" w:rsidRDefault="001879A5" w:rsidP="00DA059D"/>
        </w:tc>
      </w:tr>
      <w:tr w:rsidR="001879A5" w14:paraId="2A25D989" w14:textId="77777777" w:rsidTr="00DA059D">
        <w:tc>
          <w:tcPr>
            <w:tcW w:w="1080" w:type="dxa"/>
          </w:tcPr>
          <w:p w14:paraId="05373F13" w14:textId="77777777" w:rsidR="001879A5" w:rsidRDefault="001879A5" w:rsidP="00DA059D"/>
        </w:tc>
        <w:tc>
          <w:tcPr>
            <w:tcW w:w="8730" w:type="dxa"/>
          </w:tcPr>
          <w:p w14:paraId="337B71C7" w14:textId="77777777" w:rsidR="001879A5" w:rsidRDefault="001879A5" w:rsidP="00DA059D"/>
        </w:tc>
        <w:tc>
          <w:tcPr>
            <w:tcW w:w="981" w:type="dxa"/>
          </w:tcPr>
          <w:p w14:paraId="21C8A9C6" w14:textId="77777777" w:rsidR="001879A5" w:rsidRDefault="001879A5" w:rsidP="00DA059D"/>
        </w:tc>
      </w:tr>
    </w:tbl>
    <w:p w14:paraId="091736FD" w14:textId="77777777" w:rsidR="001879A5" w:rsidRDefault="001879A5" w:rsidP="001879A5">
      <w:pPr>
        <w:rPr>
          <w:b/>
          <w:bCs/>
        </w:rPr>
      </w:pPr>
      <w:r>
        <w:t xml:space="preserve">                   </w:t>
      </w:r>
      <w:r>
        <w:rPr>
          <w:b/>
          <w:bCs/>
        </w:rPr>
        <w:t>CONCLUSION:</w:t>
      </w:r>
    </w:p>
    <w:p w14:paraId="5AA52FB2" w14:textId="776B311D" w:rsidR="001879A5" w:rsidRDefault="001879A5" w:rsidP="001879A5">
      <w:pPr>
        <w:rPr>
          <w:b/>
          <w:bCs/>
        </w:rPr>
      </w:pPr>
      <w:r>
        <w:rPr>
          <w:b/>
          <w:bCs/>
        </w:rPr>
        <w:t xml:space="preserve">                  </w:t>
      </w:r>
    </w:p>
    <w:p w14:paraId="7A04A828" w14:textId="776246F0" w:rsidR="001879A5" w:rsidRDefault="001879A5" w:rsidP="001879A5">
      <w:r>
        <w:rPr>
          <w:b/>
          <w:bCs/>
        </w:rPr>
        <w:t xml:space="preserve">                   </w:t>
      </w:r>
      <w:r w:rsidRPr="001879A5">
        <w:t xml:space="preserve">This query uses a subquery to first identify all artists with more than one song. Then, </w:t>
      </w:r>
    </w:p>
    <w:p w14:paraId="35438ED8" w14:textId="34BF11BD" w:rsidR="001879A5" w:rsidRDefault="001879A5" w:rsidP="001879A5">
      <w:pPr>
        <w:rPr>
          <w:b/>
          <w:bCs/>
        </w:rPr>
      </w:pPr>
      <w:r>
        <w:t xml:space="preserve">                    </w:t>
      </w:r>
      <w:r w:rsidRPr="001879A5">
        <w:t>The outer query retrieves the titles and artist names of their songs. The result</w:t>
      </w:r>
      <w:r>
        <w:t xml:space="preserve"> </w:t>
      </w:r>
      <w:r w:rsidRPr="001879A5">
        <w:t xml:space="preserve">highlights </w:t>
      </w:r>
    </w:p>
    <w:p w14:paraId="1408E224" w14:textId="211855E8" w:rsidR="001879A5" w:rsidRPr="001879A5" w:rsidRDefault="001879A5" w:rsidP="001879A5">
      <w:r w:rsidRPr="001879A5">
        <w:t xml:space="preserve">                   </w:t>
      </w:r>
      <w:r>
        <w:t xml:space="preserve"> </w:t>
      </w:r>
      <w:r w:rsidRPr="001879A5">
        <w:t>all songs from multi-song artists, excluding those from artists with only one entry.</w:t>
      </w:r>
    </w:p>
    <w:p w14:paraId="33D841D7" w14:textId="77777777" w:rsidR="001879A5" w:rsidRPr="001879A5" w:rsidRDefault="001879A5" w:rsidP="001879A5"/>
    <w:p w14:paraId="28D1D8F1" w14:textId="0A62A8E1" w:rsidR="001879A5" w:rsidRPr="001879A5" w:rsidRDefault="001879A5" w:rsidP="001879A5"/>
    <w:p w14:paraId="45E4DCE7" w14:textId="54F7CEC2" w:rsidR="001879A5" w:rsidRPr="001879A5" w:rsidRDefault="001879A5" w:rsidP="001879A5">
      <w:r w:rsidRPr="001879A5">
        <w:t xml:space="preserve">                    </w:t>
      </w:r>
    </w:p>
    <w:p w14:paraId="77FB61F5" w14:textId="77777777" w:rsidR="001879A5" w:rsidRDefault="001879A5" w:rsidP="001879A5">
      <w:r>
        <w:t xml:space="preserve">                    </w:t>
      </w:r>
    </w:p>
    <w:p w14:paraId="01E9DE42" w14:textId="77777777" w:rsidR="001879A5" w:rsidRDefault="001879A5" w:rsidP="001879A5"/>
    <w:p w14:paraId="04002CF9" w14:textId="77777777" w:rsidR="001879A5" w:rsidRDefault="001879A5" w:rsidP="001879A5"/>
    <w:p w14:paraId="15C9F945" w14:textId="77777777" w:rsidR="001879A5" w:rsidRDefault="001879A5" w:rsidP="001879A5"/>
    <w:p w14:paraId="149E7907" w14:textId="77777777" w:rsidR="001879A5" w:rsidRDefault="001879A5" w:rsidP="001879A5"/>
    <w:p w14:paraId="349C7672" w14:textId="77777777" w:rsidR="001879A5" w:rsidRDefault="001879A5" w:rsidP="001879A5"/>
    <w:p w14:paraId="7178C96E" w14:textId="77777777" w:rsidR="001879A5" w:rsidRDefault="001879A5" w:rsidP="001879A5"/>
    <w:p w14:paraId="41D46EE2" w14:textId="77777777" w:rsidR="001879A5" w:rsidRDefault="001879A5" w:rsidP="001879A5"/>
    <w:tbl>
      <w:tblPr>
        <w:tblW w:w="0" w:type="auto"/>
        <w:tblLayout w:type="fixed"/>
        <w:tblCellMar>
          <w:left w:w="0" w:type="dxa"/>
          <w:right w:w="0" w:type="dxa"/>
        </w:tblCellMar>
        <w:tblLook w:val="0600" w:firstRow="0" w:lastRow="0" w:firstColumn="0" w:lastColumn="0" w:noHBand="1" w:noVBand="1"/>
      </w:tblPr>
      <w:tblGrid>
        <w:gridCol w:w="1080"/>
        <w:gridCol w:w="8730"/>
        <w:gridCol w:w="981"/>
      </w:tblGrid>
      <w:tr w:rsidR="001879A5" w:rsidRPr="000704D8" w14:paraId="05282112" w14:textId="77777777" w:rsidTr="00DA059D">
        <w:trPr>
          <w:trHeight w:val="6254"/>
        </w:trPr>
        <w:tc>
          <w:tcPr>
            <w:tcW w:w="1080" w:type="dxa"/>
          </w:tcPr>
          <w:p w14:paraId="5D2EBC99" w14:textId="77777777" w:rsidR="001879A5" w:rsidRPr="000704D8" w:rsidRDefault="001879A5" w:rsidP="00DA059D">
            <w:pPr>
              <w:pStyle w:val="Heading1"/>
            </w:pPr>
          </w:p>
        </w:tc>
        <w:tc>
          <w:tcPr>
            <w:tcW w:w="8730" w:type="dxa"/>
            <w:tcBorders>
              <w:bottom w:val="single" w:sz="18" w:space="0" w:color="476166" w:themeColor="accent1"/>
            </w:tcBorders>
          </w:tcPr>
          <w:p w14:paraId="65062FE4" w14:textId="77777777" w:rsidR="001879A5" w:rsidRDefault="001879A5" w:rsidP="00DA059D">
            <w:pPr>
              <w:pStyle w:val="Heading1"/>
              <w:rPr>
                <w:sz w:val="28"/>
                <w:szCs w:val="28"/>
              </w:rPr>
            </w:pPr>
            <w:r>
              <w:rPr>
                <w:sz w:val="28"/>
                <w:szCs w:val="28"/>
              </w:rPr>
              <w:t>QUERIES AND OUTPUTS</w:t>
            </w:r>
          </w:p>
          <w:p w14:paraId="396836C3" w14:textId="77777777" w:rsidR="001879A5" w:rsidRDefault="001879A5" w:rsidP="00DA059D"/>
          <w:p w14:paraId="6E09B71F" w14:textId="77777777" w:rsidR="001879A5" w:rsidRDefault="001879A5" w:rsidP="00DA059D"/>
          <w:p w14:paraId="05C309C4" w14:textId="77777777" w:rsidR="001879A5" w:rsidRDefault="001879A5" w:rsidP="00DA059D"/>
          <w:p w14:paraId="265A4E17" w14:textId="3AE4E7A7" w:rsidR="001879A5" w:rsidRDefault="001879A5" w:rsidP="00DA059D">
            <w:pPr>
              <w:rPr>
                <w:b/>
                <w:bCs/>
              </w:rPr>
            </w:pPr>
            <w:r>
              <w:rPr>
                <w:b/>
                <w:bCs/>
              </w:rPr>
              <w:t>PROBLEM STATEMENT 7:</w:t>
            </w:r>
          </w:p>
          <w:p w14:paraId="7172906F" w14:textId="77777777" w:rsidR="001879A5" w:rsidRDefault="001879A5" w:rsidP="00DA059D"/>
          <w:p w14:paraId="70B2C81E" w14:textId="09BA8105" w:rsidR="001879A5" w:rsidRDefault="000B36EA" w:rsidP="00DA059D">
            <w:r w:rsidRPr="000B36EA">
              <w:t>Find the top 5 longest songs in the database, displaying their title, artist name, and duration.</w:t>
            </w:r>
          </w:p>
          <w:p w14:paraId="6A39835F" w14:textId="77777777" w:rsidR="000B36EA" w:rsidRDefault="000B36EA" w:rsidP="00DA059D"/>
          <w:p w14:paraId="15B41665" w14:textId="7A97D04D" w:rsidR="001879A5" w:rsidRDefault="001879A5" w:rsidP="00DA059D">
            <w:pPr>
              <w:rPr>
                <w:b/>
                <w:bCs/>
              </w:rPr>
            </w:pPr>
            <w:r>
              <w:rPr>
                <w:b/>
                <w:bCs/>
              </w:rPr>
              <w:t>QUERY 7:</w:t>
            </w:r>
          </w:p>
          <w:p w14:paraId="38CBDEF5" w14:textId="77777777" w:rsidR="001879A5" w:rsidRDefault="001879A5" w:rsidP="00DA059D">
            <w:pPr>
              <w:rPr>
                <w:b/>
                <w:bCs/>
              </w:rPr>
            </w:pPr>
          </w:p>
          <w:p w14:paraId="6E4815A3" w14:textId="19DAC919" w:rsidR="001879A5" w:rsidRDefault="001879A5" w:rsidP="00DA059D">
            <w:r w:rsidRPr="001879A5">
              <w:t>select title, artist_name, duration from songs order by duration desc limit 5;</w:t>
            </w:r>
          </w:p>
          <w:p w14:paraId="2F256D3B" w14:textId="77777777" w:rsidR="001879A5" w:rsidRDefault="001879A5" w:rsidP="00DA059D"/>
          <w:p w14:paraId="5E73064E" w14:textId="77777777" w:rsidR="001879A5" w:rsidRDefault="001879A5" w:rsidP="00DA059D">
            <w:pPr>
              <w:rPr>
                <w:b/>
                <w:bCs/>
              </w:rPr>
            </w:pPr>
            <w:r>
              <w:rPr>
                <w:b/>
                <w:bCs/>
              </w:rPr>
              <w:t>OUTPUT:</w:t>
            </w:r>
          </w:p>
          <w:p w14:paraId="7DC5C68F" w14:textId="77777777" w:rsidR="001879A5" w:rsidRDefault="001879A5" w:rsidP="00DA059D">
            <w:pPr>
              <w:rPr>
                <w:b/>
                <w:bCs/>
              </w:rPr>
            </w:pPr>
          </w:p>
          <w:p w14:paraId="275F4F31" w14:textId="0F786262" w:rsidR="001879A5" w:rsidRDefault="000B36EA" w:rsidP="00DA059D">
            <w:pPr>
              <w:rPr>
                <w:b/>
                <w:bCs/>
              </w:rPr>
            </w:pPr>
            <w:r w:rsidRPr="000B36EA">
              <w:rPr>
                <w:b/>
                <w:bCs/>
                <w:noProof/>
              </w:rPr>
              <w:drawing>
                <wp:inline distT="0" distB="0" distL="0" distR="0" wp14:anchorId="186315F5" wp14:editId="4B867197">
                  <wp:extent cx="5516880" cy="2255520"/>
                  <wp:effectExtent l="0" t="0" r="7620" b="0"/>
                  <wp:docPr id="14655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978" name=""/>
                          <pic:cNvPicPr/>
                        </pic:nvPicPr>
                        <pic:blipFill>
                          <a:blip r:embed="rId20"/>
                          <a:stretch>
                            <a:fillRect/>
                          </a:stretch>
                        </pic:blipFill>
                        <pic:spPr>
                          <a:xfrm>
                            <a:off x="0" y="0"/>
                            <a:ext cx="5517358" cy="2255715"/>
                          </a:xfrm>
                          <a:prstGeom prst="rect">
                            <a:avLst/>
                          </a:prstGeom>
                        </pic:spPr>
                      </pic:pic>
                    </a:graphicData>
                  </a:graphic>
                </wp:inline>
              </w:drawing>
            </w:r>
          </w:p>
          <w:p w14:paraId="0E6DCC5E" w14:textId="77777777" w:rsidR="001879A5" w:rsidRPr="00C82333" w:rsidRDefault="001879A5" w:rsidP="00DA059D">
            <w:pPr>
              <w:rPr>
                <w:b/>
                <w:bCs/>
              </w:rPr>
            </w:pPr>
          </w:p>
        </w:tc>
        <w:tc>
          <w:tcPr>
            <w:tcW w:w="981" w:type="dxa"/>
          </w:tcPr>
          <w:p w14:paraId="2545E327" w14:textId="77777777" w:rsidR="001879A5" w:rsidRPr="000704D8" w:rsidRDefault="001879A5" w:rsidP="00DA059D">
            <w:pPr>
              <w:pStyle w:val="Heading1"/>
            </w:pPr>
          </w:p>
        </w:tc>
      </w:tr>
      <w:tr w:rsidR="001879A5" w14:paraId="11474A18" w14:textId="77777777" w:rsidTr="00DA059D">
        <w:trPr>
          <w:trHeight w:val="339"/>
        </w:trPr>
        <w:tc>
          <w:tcPr>
            <w:tcW w:w="1080" w:type="dxa"/>
          </w:tcPr>
          <w:p w14:paraId="6F89511B" w14:textId="77777777" w:rsidR="001879A5" w:rsidRDefault="001879A5" w:rsidP="00DA059D"/>
        </w:tc>
        <w:tc>
          <w:tcPr>
            <w:tcW w:w="8730" w:type="dxa"/>
          </w:tcPr>
          <w:p w14:paraId="01F9610A" w14:textId="77777777" w:rsidR="001879A5" w:rsidRDefault="001879A5" w:rsidP="00DA059D"/>
        </w:tc>
        <w:tc>
          <w:tcPr>
            <w:tcW w:w="981" w:type="dxa"/>
          </w:tcPr>
          <w:p w14:paraId="570C6338" w14:textId="77777777" w:rsidR="001879A5" w:rsidRDefault="001879A5" w:rsidP="00DA059D"/>
        </w:tc>
      </w:tr>
      <w:tr w:rsidR="001879A5" w14:paraId="350E6924" w14:textId="77777777" w:rsidTr="00DA059D">
        <w:tc>
          <w:tcPr>
            <w:tcW w:w="1080" w:type="dxa"/>
          </w:tcPr>
          <w:p w14:paraId="76F230AA" w14:textId="77777777" w:rsidR="001879A5" w:rsidRDefault="001879A5" w:rsidP="00DA059D"/>
        </w:tc>
        <w:tc>
          <w:tcPr>
            <w:tcW w:w="8730" w:type="dxa"/>
          </w:tcPr>
          <w:p w14:paraId="4441E191" w14:textId="77777777" w:rsidR="001879A5" w:rsidRDefault="001879A5" w:rsidP="00DA059D"/>
        </w:tc>
        <w:tc>
          <w:tcPr>
            <w:tcW w:w="981" w:type="dxa"/>
          </w:tcPr>
          <w:p w14:paraId="2E77629A" w14:textId="77777777" w:rsidR="001879A5" w:rsidRDefault="001879A5" w:rsidP="00DA059D"/>
        </w:tc>
      </w:tr>
    </w:tbl>
    <w:p w14:paraId="04E45097" w14:textId="77777777" w:rsidR="001879A5" w:rsidRDefault="001879A5" w:rsidP="001879A5">
      <w:pPr>
        <w:rPr>
          <w:b/>
          <w:bCs/>
        </w:rPr>
      </w:pPr>
      <w:r>
        <w:t xml:space="preserve">                   </w:t>
      </w:r>
      <w:r>
        <w:rPr>
          <w:b/>
          <w:bCs/>
        </w:rPr>
        <w:t>CONCLUSION:</w:t>
      </w:r>
    </w:p>
    <w:p w14:paraId="45F46169" w14:textId="77777777" w:rsidR="001879A5" w:rsidRDefault="001879A5" w:rsidP="001879A5">
      <w:pPr>
        <w:rPr>
          <w:b/>
          <w:bCs/>
        </w:rPr>
      </w:pPr>
      <w:r>
        <w:rPr>
          <w:b/>
          <w:bCs/>
        </w:rPr>
        <w:t xml:space="preserve">                  </w:t>
      </w:r>
    </w:p>
    <w:p w14:paraId="3003F7D6" w14:textId="77777777" w:rsidR="000B36EA" w:rsidRDefault="000B36EA" w:rsidP="001879A5">
      <w:r>
        <w:t xml:space="preserve">                  </w:t>
      </w:r>
      <w:r w:rsidRPr="000B36EA">
        <w:t xml:space="preserve">  This query sorts all songs by duration in descending order and selects the first 5 results.</w:t>
      </w:r>
    </w:p>
    <w:p w14:paraId="2E359E86" w14:textId="4BF23435" w:rsidR="001879A5" w:rsidRPr="001879A5" w:rsidRDefault="000B36EA" w:rsidP="001879A5">
      <w:r>
        <w:t xml:space="preserve">                    </w:t>
      </w:r>
      <w:r w:rsidRPr="000B36EA">
        <w:t>It effectively identifies the five longest songs in the dataset, giving insight into which</w:t>
      </w:r>
      <w:r w:rsidR="001879A5" w:rsidRPr="001879A5">
        <w:t xml:space="preserve">                    </w:t>
      </w:r>
    </w:p>
    <w:p w14:paraId="5A0F4B60" w14:textId="59BAA15C" w:rsidR="001879A5" w:rsidRDefault="001879A5" w:rsidP="001879A5">
      <w:r>
        <w:t xml:space="preserve">                    </w:t>
      </w:r>
      <w:r w:rsidR="000B36EA" w:rsidRPr="000B36EA">
        <w:t>tracks have the maximum playtime.</w:t>
      </w:r>
    </w:p>
    <w:p w14:paraId="17CB93C5" w14:textId="77777777" w:rsidR="001879A5" w:rsidRDefault="001879A5" w:rsidP="001879A5"/>
    <w:p w14:paraId="77F0A3A3" w14:textId="77777777" w:rsidR="001879A5" w:rsidRDefault="001879A5" w:rsidP="001879A5"/>
    <w:p w14:paraId="65C29175" w14:textId="77777777" w:rsidR="001879A5" w:rsidRDefault="001879A5" w:rsidP="001879A5"/>
    <w:p w14:paraId="74532F69" w14:textId="77777777" w:rsidR="001879A5" w:rsidRDefault="001879A5" w:rsidP="001879A5"/>
    <w:p w14:paraId="364EBD4A" w14:textId="77777777" w:rsidR="001879A5" w:rsidRDefault="001879A5" w:rsidP="001879A5"/>
    <w:tbl>
      <w:tblPr>
        <w:tblW w:w="0" w:type="auto"/>
        <w:tblCellMar>
          <w:left w:w="0" w:type="dxa"/>
          <w:right w:w="0" w:type="dxa"/>
        </w:tblCellMar>
        <w:tblLook w:val="0600" w:firstRow="0" w:lastRow="0" w:firstColumn="0" w:lastColumn="0" w:noHBand="1" w:noVBand="1"/>
      </w:tblPr>
      <w:tblGrid>
        <w:gridCol w:w="1079"/>
        <w:gridCol w:w="5395"/>
      </w:tblGrid>
      <w:tr w:rsidR="001879A5" w14:paraId="4BC52341" w14:textId="77777777" w:rsidTr="00DA059D">
        <w:tc>
          <w:tcPr>
            <w:tcW w:w="1079" w:type="dxa"/>
          </w:tcPr>
          <w:p w14:paraId="05C09A53" w14:textId="77777777" w:rsidR="001879A5" w:rsidRPr="00E74B29" w:rsidRDefault="001879A5" w:rsidP="00DA059D">
            <w:pPr>
              <w:pStyle w:val="Footer"/>
            </w:pPr>
          </w:p>
        </w:tc>
        <w:tc>
          <w:tcPr>
            <w:tcW w:w="5395" w:type="dxa"/>
          </w:tcPr>
          <w:p w14:paraId="48ED1ED8" w14:textId="77777777" w:rsidR="001879A5" w:rsidRPr="00874FE7" w:rsidRDefault="001879A5" w:rsidP="00DA059D">
            <w:pPr>
              <w:pStyle w:val="Footer"/>
            </w:pPr>
            <w:r>
              <w:t>SONGS DATABASE</w:t>
            </w:r>
          </w:p>
        </w:tc>
      </w:tr>
    </w:tbl>
    <w:p w14:paraId="64E645D5" w14:textId="77777777" w:rsidR="001879A5" w:rsidRDefault="001879A5" w:rsidP="001879A5"/>
    <w:p w14:paraId="7111F8AF" w14:textId="77777777" w:rsidR="001879A5" w:rsidRDefault="001879A5" w:rsidP="001879A5"/>
    <w:p w14:paraId="597E3886" w14:textId="77777777" w:rsidR="001879A5" w:rsidRDefault="001879A5" w:rsidP="001879A5"/>
    <w:p w14:paraId="5A4B5CB2" w14:textId="77777777" w:rsidR="001879A5" w:rsidRDefault="001879A5" w:rsidP="001879A5"/>
    <w:p w14:paraId="183007B6" w14:textId="77777777" w:rsidR="001879A5" w:rsidRDefault="001879A5" w:rsidP="001879A5"/>
    <w:p w14:paraId="05A48BF1" w14:textId="77777777" w:rsidR="001879A5" w:rsidRDefault="001879A5" w:rsidP="001879A5"/>
    <w:p w14:paraId="14994038" w14:textId="77777777" w:rsidR="001879A5" w:rsidRDefault="001879A5" w:rsidP="001879A5"/>
    <w:p w14:paraId="0DAE9990" w14:textId="77777777" w:rsidR="001879A5" w:rsidRDefault="001879A5" w:rsidP="001879A5"/>
    <w:tbl>
      <w:tblPr>
        <w:tblW w:w="0" w:type="auto"/>
        <w:tblLayout w:type="fixed"/>
        <w:tblCellMar>
          <w:left w:w="0" w:type="dxa"/>
          <w:right w:w="0" w:type="dxa"/>
        </w:tblCellMar>
        <w:tblLook w:val="0600" w:firstRow="0" w:lastRow="0" w:firstColumn="0" w:lastColumn="0" w:noHBand="1" w:noVBand="1"/>
      </w:tblPr>
      <w:tblGrid>
        <w:gridCol w:w="1080"/>
        <w:gridCol w:w="8730"/>
        <w:gridCol w:w="981"/>
      </w:tblGrid>
      <w:tr w:rsidR="000B36EA" w:rsidRPr="000704D8" w14:paraId="381BBFB4" w14:textId="77777777" w:rsidTr="00DA059D">
        <w:trPr>
          <w:trHeight w:val="6254"/>
        </w:trPr>
        <w:tc>
          <w:tcPr>
            <w:tcW w:w="1080" w:type="dxa"/>
          </w:tcPr>
          <w:p w14:paraId="50DAA195" w14:textId="77777777" w:rsidR="000B36EA" w:rsidRPr="000704D8" w:rsidRDefault="000B36EA" w:rsidP="00DA059D">
            <w:pPr>
              <w:pStyle w:val="Heading1"/>
            </w:pPr>
          </w:p>
        </w:tc>
        <w:tc>
          <w:tcPr>
            <w:tcW w:w="8730" w:type="dxa"/>
            <w:tcBorders>
              <w:bottom w:val="single" w:sz="18" w:space="0" w:color="476166" w:themeColor="accent1"/>
            </w:tcBorders>
          </w:tcPr>
          <w:p w14:paraId="6E75AABE" w14:textId="77777777" w:rsidR="000B36EA" w:rsidRDefault="000B36EA" w:rsidP="00DA059D">
            <w:pPr>
              <w:pStyle w:val="Heading1"/>
              <w:rPr>
                <w:sz w:val="28"/>
                <w:szCs w:val="28"/>
              </w:rPr>
            </w:pPr>
            <w:r>
              <w:rPr>
                <w:sz w:val="28"/>
                <w:szCs w:val="28"/>
              </w:rPr>
              <w:t>QUERIES AND OUTPUTS</w:t>
            </w:r>
          </w:p>
          <w:p w14:paraId="33241E28" w14:textId="77777777" w:rsidR="000B36EA" w:rsidRDefault="000B36EA" w:rsidP="00DA059D"/>
          <w:p w14:paraId="0BA5A400" w14:textId="77777777" w:rsidR="000B36EA" w:rsidRDefault="000B36EA" w:rsidP="00DA059D"/>
          <w:p w14:paraId="6C9141B4" w14:textId="77777777" w:rsidR="000B36EA" w:rsidRDefault="000B36EA" w:rsidP="00DA059D"/>
          <w:p w14:paraId="1B928EF4" w14:textId="31B1A197" w:rsidR="000B36EA" w:rsidRDefault="000B36EA" w:rsidP="00DA059D">
            <w:pPr>
              <w:rPr>
                <w:b/>
                <w:bCs/>
              </w:rPr>
            </w:pPr>
            <w:r>
              <w:rPr>
                <w:b/>
                <w:bCs/>
              </w:rPr>
              <w:t>PROBLEM STATEMENT 8:</w:t>
            </w:r>
          </w:p>
          <w:p w14:paraId="6082E428" w14:textId="77777777" w:rsidR="000B36EA" w:rsidRDefault="000B36EA" w:rsidP="00DA059D"/>
          <w:p w14:paraId="42D761C7" w14:textId="36569A11" w:rsidR="000B36EA" w:rsidRDefault="000B36EA" w:rsidP="00DA059D">
            <w:r w:rsidRPr="000B36EA">
              <w:t>Retrieve the titles, artist name, and release years of songs by the artist who has the highest number of songs in the database.</w:t>
            </w:r>
          </w:p>
          <w:p w14:paraId="1CF3ACB0" w14:textId="77777777" w:rsidR="000B36EA" w:rsidRDefault="000B36EA" w:rsidP="00DA059D"/>
          <w:p w14:paraId="5BCEE95B" w14:textId="7DFD6D10" w:rsidR="000B36EA" w:rsidRDefault="000B36EA" w:rsidP="00DA059D">
            <w:pPr>
              <w:rPr>
                <w:b/>
                <w:bCs/>
              </w:rPr>
            </w:pPr>
            <w:r>
              <w:rPr>
                <w:b/>
                <w:bCs/>
              </w:rPr>
              <w:t>QUERY 8:</w:t>
            </w:r>
          </w:p>
          <w:p w14:paraId="2BDB2EA3" w14:textId="77777777" w:rsidR="000B36EA" w:rsidRDefault="000B36EA" w:rsidP="00DA059D">
            <w:pPr>
              <w:rPr>
                <w:b/>
                <w:bCs/>
              </w:rPr>
            </w:pPr>
          </w:p>
          <w:p w14:paraId="4973670C" w14:textId="77777777" w:rsidR="000B36EA" w:rsidRPr="000B36EA" w:rsidRDefault="000B36EA" w:rsidP="000B36EA">
            <w:r w:rsidRPr="000B36EA">
              <w:t>select title, artist_name, year from songs</w:t>
            </w:r>
          </w:p>
          <w:p w14:paraId="6B451026" w14:textId="77777777" w:rsidR="000B36EA" w:rsidRPr="000B36EA" w:rsidRDefault="000B36EA" w:rsidP="000B36EA">
            <w:r w:rsidRPr="000B36EA">
              <w:t>where artist_name = (</w:t>
            </w:r>
          </w:p>
          <w:p w14:paraId="53896502" w14:textId="77777777" w:rsidR="000B36EA" w:rsidRPr="000B36EA" w:rsidRDefault="000B36EA" w:rsidP="000B36EA">
            <w:r w:rsidRPr="000B36EA">
              <w:t xml:space="preserve">    select artist_name</w:t>
            </w:r>
          </w:p>
          <w:p w14:paraId="58F4EA72" w14:textId="77777777" w:rsidR="000B36EA" w:rsidRPr="000B36EA" w:rsidRDefault="000B36EA" w:rsidP="000B36EA">
            <w:r w:rsidRPr="000B36EA">
              <w:t xml:space="preserve">    from songs</w:t>
            </w:r>
          </w:p>
          <w:p w14:paraId="46D306C2" w14:textId="77777777" w:rsidR="000B36EA" w:rsidRPr="000B36EA" w:rsidRDefault="000B36EA" w:rsidP="000B36EA">
            <w:r w:rsidRPr="000B36EA">
              <w:t xml:space="preserve">    group by artist_name</w:t>
            </w:r>
          </w:p>
          <w:p w14:paraId="28B7172C" w14:textId="77777777" w:rsidR="000B36EA" w:rsidRPr="000B36EA" w:rsidRDefault="000B36EA" w:rsidP="000B36EA">
            <w:r w:rsidRPr="000B36EA">
              <w:t xml:space="preserve">    order by count(song_id) desc</w:t>
            </w:r>
          </w:p>
          <w:p w14:paraId="3F51A509" w14:textId="1300AC88" w:rsidR="000B36EA" w:rsidRPr="000B36EA" w:rsidRDefault="000B36EA" w:rsidP="000B36EA">
            <w:r w:rsidRPr="000B36EA">
              <w:t xml:space="preserve">    limit 1 );</w:t>
            </w:r>
          </w:p>
          <w:p w14:paraId="208DDEAB" w14:textId="77777777" w:rsidR="000B36EA" w:rsidRPr="000B36EA" w:rsidRDefault="000B36EA" w:rsidP="000B36EA"/>
          <w:p w14:paraId="4D2FD790" w14:textId="77777777" w:rsidR="000B36EA" w:rsidRDefault="000B36EA" w:rsidP="00DA059D">
            <w:pPr>
              <w:rPr>
                <w:b/>
                <w:bCs/>
              </w:rPr>
            </w:pPr>
            <w:r>
              <w:rPr>
                <w:b/>
                <w:bCs/>
              </w:rPr>
              <w:t>OUTPUT:</w:t>
            </w:r>
          </w:p>
          <w:p w14:paraId="3F6D8A33" w14:textId="77777777" w:rsidR="000B36EA" w:rsidRDefault="000B36EA" w:rsidP="00DA059D">
            <w:pPr>
              <w:rPr>
                <w:b/>
                <w:bCs/>
              </w:rPr>
            </w:pPr>
          </w:p>
          <w:p w14:paraId="685BAD07" w14:textId="0A4A0CB4" w:rsidR="000B36EA" w:rsidRDefault="000B36EA" w:rsidP="00DA059D">
            <w:pPr>
              <w:rPr>
                <w:b/>
                <w:bCs/>
              </w:rPr>
            </w:pPr>
            <w:r w:rsidRPr="000B36EA">
              <w:rPr>
                <w:b/>
                <w:bCs/>
                <w:noProof/>
              </w:rPr>
              <w:drawing>
                <wp:inline distT="0" distB="0" distL="0" distR="0" wp14:anchorId="55D601AC" wp14:editId="0E20016B">
                  <wp:extent cx="5478780" cy="2080260"/>
                  <wp:effectExtent l="0" t="0" r="7620" b="0"/>
                  <wp:docPr id="88996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6179" name=""/>
                          <pic:cNvPicPr/>
                        </pic:nvPicPr>
                        <pic:blipFill>
                          <a:blip r:embed="rId21"/>
                          <a:stretch>
                            <a:fillRect/>
                          </a:stretch>
                        </pic:blipFill>
                        <pic:spPr>
                          <a:xfrm>
                            <a:off x="0" y="0"/>
                            <a:ext cx="5479257" cy="2080441"/>
                          </a:xfrm>
                          <a:prstGeom prst="rect">
                            <a:avLst/>
                          </a:prstGeom>
                        </pic:spPr>
                      </pic:pic>
                    </a:graphicData>
                  </a:graphic>
                </wp:inline>
              </w:drawing>
            </w:r>
          </w:p>
          <w:p w14:paraId="2009D1F7" w14:textId="77777777" w:rsidR="000B36EA" w:rsidRPr="00C82333" w:rsidRDefault="000B36EA" w:rsidP="00DA059D">
            <w:pPr>
              <w:rPr>
                <w:b/>
                <w:bCs/>
              </w:rPr>
            </w:pPr>
          </w:p>
        </w:tc>
        <w:tc>
          <w:tcPr>
            <w:tcW w:w="981" w:type="dxa"/>
          </w:tcPr>
          <w:p w14:paraId="33C8C434" w14:textId="77777777" w:rsidR="000B36EA" w:rsidRPr="000704D8" w:rsidRDefault="000B36EA" w:rsidP="00DA059D">
            <w:pPr>
              <w:pStyle w:val="Heading1"/>
            </w:pPr>
          </w:p>
        </w:tc>
      </w:tr>
      <w:tr w:rsidR="000B36EA" w14:paraId="7A4A7F45" w14:textId="77777777" w:rsidTr="00DA059D">
        <w:trPr>
          <w:trHeight w:val="339"/>
        </w:trPr>
        <w:tc>
          <w:tcPr>
            <w:tcW w:w="1080" w:type="dxa"/>
          </w:tcPr>
          <w:p w14:paraId="1B963ACE" w14:textId="77777777" w:rsidR="000B36EA" w:rsidRDefault="000B36EA" w:rsidP="00DA059D"/>
        </w:tc>
        <w:tc>
          <w:tcPr>
            <w:tcW w:w="8730" w:type="dxa"/>
          </w:tcPr>
          <w:p w14:paraId="6D5A9F37" w14:textId="77777777" w:rsidR="000B36EA" w:rsidRDefault="000B36EA" w:rsidP="00DA059D"/>
        </w:tc>
        <w:tc>
          <w:tcPr>
            <w:tcW w:w="981" w:type="dxa"/>
          </w:tcPr>
          <w:p w14:paraId="489AEB87" w14:textId="77777777" w:rsidR="000B36EA" w:rsidRDefault="000B36EA" w:rsidP="00DA059D"/>
        </w:tc>
      </w:tr>
      <w:tr w:rsidR="000B36EA" w14:paraId="55098C13" w14:textId="77777777" w:rsidTr="00DA059D">
        <w:tc>
          <w:tcPr>
            <w:tcW w:w="1080" w:type="dxa"/>
          </w:tcPr>
          <w:p w14:paraId="1701631E" w14:textId="77777777" w:rsidR="000B36EA" w:rsidRDefault="000B36EA" w:rsidP="00DA059D"/>
        </w:tc>
        <w:tc>
          <w:tcPr>
            <w:tcW w:w="8730" w:type="dxa"/>
          </w:tcPr>
          <w:p w14:paraId="2B4442DA" w14:textId="77777777" w:rsidR="000B36EA" w:rsidRDefault="000B36EA" w:rsidP="00DA059D"/>
        </w:tc>
        <w:tc>
          <w:tcPr>
            <w:tcW w:w="981" w:type="dxa"/>
          </w:tcPr>
          <w:p w14:paraId="74C56D93" w14:textId="77777777" w:rsidR="000B36EA" w:rsidRDefault="000B36EA" w:rsidP="00DA059D"/>
        </w:tc>
      </w:tr>
    </w:tbl>
    <w:p w14:paraId="6A4F8F7D" w14:textId="77777777" w:rsidR="000B36EA" w:rsidRDefault="000B36EA" w:rsidP="000B36EA">
      <w:pPr>
        <w:rPr>
          <w:b/>
          <w:bCs/>
        </w:rPr>
      </w:pPr>
      <w:r>
        <w:t xml:space="preserve">                   </w:t>
      </w:r>
      <w:r>
        <w:rPr>
          <w:b/>
          <w:bCs/>
        </w:rPr>
        <w:t>CONCLUSION:</w:t>
      </w:r>
    </w:p>
    <w:p w14:paraId="09409F68" w14:textId="77777777" w:rsidR="000B36EA" w:rsidRDefault="000B36EA" w:rsidP="000B36EA">
      <w:pPr>
        <w:rPr>
          <w:b/>
          <w:bCs/>
        </w:rPr>
      </w:pPr>
      <w:r>
        <w:rPr>
          <w:b/>
          <w:bCs/>
        </w:rPr>
        <w:t xml:space="preserve">                  </w:t>
      </w:r>
    </w:p>
    <w:p w14:paraId="36BEB381" w14:textId="1083091B" w:rsidR="000B36EA" w:rsidRDefault="000B36EA" w:rsidP="000B36EA">
      <w:r>
        <w:t xml:space="preserve">                  </w:t>
      </w:r>
      <w:r w:rsidRPr="000B36EA">
        <w:t xml:space="preserve">  This query uses a subquery to first determine the artist with the maximum number </w:t>
      </w:r>
    </w:p>
    <w:p w14:paraId="5841F3DD" w14:textId="2AF4B8BA" w:rsidR="000B36EA" w:rsidRDefault="000B36EA" w:rsidP="000B36EA">
      <w:r>
        <w:t xml:space="preserve">                    </w:t>
      </w:r>
      <w:r w:rsidRPr="000B36EA">
        <w:t>of songs. The outer query then retrieves all songs by that artist, along with their titles</w:t>
      </w:r>
    </w:p>
    <w:p w14:paraId="2E5AE8DC" w14:textId="5C0F3A62" w:rsidR="000B36EA" w:rsidRDefault="000B36EA" w:rsidP="000B36EA">
      <w:r>
        <w:t xml:space="preserve">                    </w:t>
      </w:r>
      <w:r w:rsidRPr="000B36EA">
        <w:t>and release years. The result highlights the most prolific artist in the dataset and their</w:t>
      </w:r>
    </w:p>
    <w:p w14:paraId="578880B8" w14:textId="3C75A511" w:rsidR="000B36EA" w:rsidRDefault="000B36EA" w:rsidP="000B36EA">
      <w:r>
        <w:t xml:space="preserve">                    contributions.</w:t>
      </w:r>
    </w:p>
    <w:p w14:paraId="4CF93FF8" w14:textId="77777777" w:rsidR="000B36EA" w:rsidRDefault="000B36EA" w:rsidP="000B36EA"/>
    <w:p w14:paraId="1117DA59" w14:textId="77777777" w:rsidR="000B36EA" w:rsidRDefault="000B36EA" w:rsidP="000B36EA"/>
    <w:p w14:paraId="5B204639" w14:textId="77777777" w:rsidR="000B36EA" w:rsidRDefault="000B36EA" w:rsidP="000B36EA"/>
    <w:p w14:paraId="0032D3E6" w14:textId="77777777" w:rsidR="000B36EA" w:rsidRDefault="000B36EA" w:rsidP="000B36EA"/>
    <w:p w14:paraId="38F7D434" w14:textId="77777777" w:rsidR="000B36EA" w:rsidRDefault="000B36EA" w:rsidP="000B36EA"/>
    <w:tbl>
      <w:tblPr>
        <w:tblW w:w="0" w:type="auto"/>
        <w:tblCellMar>
          <w:left w:w="0" w:type="dxa"/>
          <w:right w:w="0" w:type="dxa"/>
        </w:tblCellMar>
        <w:tblLook w:val="0600" w:firstRow="0" w:lastRow="0" w:firstColumn="0" w:lastColumn="0" w:noHBand="1" w:noVBand="1"/>
      </w:tblPr>
      <w:tblGrid>
        <w:gridCol w:w="1079"/>
        <w:gridCol w:w="5395"/>
      </w:tblGrid>
      <w:tr w:rsidR="000B36EA" w14:paraId="6D7F92CE" w14:textId="77777777" w:rsidTr="00DA059D">
        <w:tc>
          <w:tcPr>
            <w:tcW w:w="1079" w:type="dxa"/>
          </w:tcPr>
          <w:p w14:paraId="1694AAD5" w14:textId="77777777" w:rsidR="000B36EA" w:rsidRPr="00E74B29" w:rsidRDefault="000B36EA" w:rsidP="00DA059D">
            <w:pPr>
              <w:pStyle w:val="Footer"/>
            </w:pPr>
          </w:p>
        </w:tc>
        <w:tc>
          <w:tcPr>
            <w:tcW w:w="5395" w:type="dxa"/>
          </w:tcPr>
          <w:p w14:paraId="606A6A5E" w14:textId="77777777" w:rsidR="000B36EA" w:rsidRPr="00874FE7" w:rsidRDefault="000B36EA" w:rsidP="00DA059D">
            <w:pPr>
              <w:pStyle w:val="Footer"/>
            </w:pPr>
            <w:r>
              <w:t>SONGS DATABASE</w:t>
            </w:r>
          </w:p>
        </w:tc>
      </w:tr>
    </w:tbl>
    <w:p w14:paraId="522FCFF0" w14:textId="77777777" w:rsidR="000B36EA" w:rsidRDefault="000B36EA" w:rsidP="000B36EA"/>
    <w:p w14:paraId="0F4901A2" w14:textId="77777777" w:rsidR="000B36EA" w:rsidRDefault="000B36EA" w:rsidP="000B36EA"/>
    <w:p w14:paraId="7ED0565A" w14:textId="77777777" w:rsidR="000B36EA" w:rsidRDefault="000B36EA" w:rsidP="000B36EA"/>
    <w:p w14:paraId="198DA4DF" w14:textId="77777777" w:rsidR="000B36EA" w:rsidRDefault="000B36EA" w:rsidP="000B36EA"/>
    <w:p w14:paraId="69FAC152" w14:textId="77777777" w:rsidR="000B36EA" w:rsidRDefault="000B36EA" w:rsidP="000B36EA"/>
    <w:p w14:paraId="53D75D79" w14:textId="77777777" w:rsidR="000B36EA" w:rsidRDefault="000B36EA" w:rsidP="000B36EA"/>
    <w:tbl>
      <w:tblPr>
        <w:tblW w:w="0" w:type="auto"/>
        <w:tblLayout w:type="fixed"/>
        <w:tblCellMar>
          <w:left w:w="0" w:type="dxa"/>
          <w:right w:w="0" w:type="dxa"/>
        </w:tblCellMar>
        <w:tblLook w:val="0600" w:firstRow="0" w:lastRow="0" w:firstColumn="0" w:lastColumn="0" w:noHBand="1" w:noVBand="1"/>
      </w:tblPr>
      <w:tblGrid>
        <w:gridCol w:w="1080"/>
        <w:gridCol w:w="8730"/>
        <w:gridCol w:w="981"/>
      </w:tblGrid>
      <w:tr w:rsidR="000B36EA" w:rsidRPr="000704D8" w14:paraId="3A432D27" w14:textId="77777777" w:rsidTr="00DA059D">
        <w:trPr>
          <w:trHeight w:val="6254"/>
        </w:trPr>
        <w:tc>
          <w:tcPr>
            <w:tcW w:w="1080" w:type="dxa"/>
          </w:tcPr>
          <w:p w14:paraId="44F0139D" w14:textId="77777777" w:rsidR="000B36EA" w:rsidRPr="000704D8" w:rsidRDefault="000B36EA" w:rsidP="00DA059D">
            <w:pPr>
              <w:pStyle w:val="Heading1"/>
            </w:pPr>
          </w:p>
        </w:tc>
        <w:tc>
          <w:tcPr>
            <w:tcW w:w="8730" w:type="dxa"/>
            <w:tcBorders>
              <w:bottom w:val="single" w:sz="18" w:space="0" w:color="476166" w:themeColor="accent1"/>
            </w:tcBorders>
          </w:tcPr>
          <w:p w14:paraId="492D50CA" w14:textId="77777777" w:rsidR="000B36EA" w:rsidRDefault="000B36EA" w:rsidP="00DA059D">
            <w:pPr>
              <w:pStyle w:val="Heading1"/>
              <w:rPr>
                <w:sz w:val="28"/>
                <w:szCs w:val="28"/>
              </w:rPr>
            </w:pPr>
            <w:r>
              <w:rPr>
                <w:sz w:val="28"/>
                <w:szCs w:val="28"/>
              </w:rPr>
              <w:t>QUERIES AND OUTPUTS</w:t>
            </w:r>
          </w:p>
          <w:p w14:paraId="6A813EA8" w14:textId="77777777" w:rsidR="000B36EA" w:rsidRDefault="000B36EA" w:rsidP="00DA059D"/>
          <w:p w14:paraId="7B4D94BC" w14:textId="77777777" w:rsidR="000B36EA" w:rsidRDefault="000B36EA" w:rsidP="00DA059D"/>
          <w:p w14:paraId="6A4FEB1A" w14:textId="77777777" w:rsidR="000B36EA" w:rsidRDefault="000B36EA" w:rsidP="00DA059D"/>
          <w:p w14:paraId="16FB3990" w14:textId="74E1CECD" w:rsidR="000B36EA" w:rsidRDefault="000B36EA" w:rsidP="00DA059D">
            <w:pPr>
              <w:rPr>
                <w:b/>
                <w:bCs/>
              </w:rPr>
            </w:pPr>
            <w:r>
              <w:rPr>
                <w:b/>
                <w:bCs/>
              </w:rPr>
              <w:t>PROBLEM STATEMENT 9:</w:t>
            </w:r>
          </w:p>
          <w:p w14:paraId="3EDBF91E" w14:textId="77777777" w:rsidR="000B36EA" w:rsidRDefault="000B36EA" w:rsidP="00DA059D"/>
          <w:p w14:paraId="0B6AE4D6" w14:textId="1D923494" w:rsidR="000B36EA" w:rsidRDefault="00F7293A" w:rsidP="00DA059D">
            <w:r w:rsidRPr="00F7293A">
              <w:t>List all distinct artists along with their locations, excluding entries where the artist location is missing or blank.</w:t>
            </w:r>
          </w:p>
          <w:p w14:paraId="4B615B84" w14:textId="77777777" w:rsidR="00F7293A" w:rsidRDefault="00F7293A" w:rsidP="00DA059D"/>
          <w:p w14:paraId="1ED9A19D" w14:textId="349A5F58" w:rsidR="000B36EA" w:rsidRDefault="000B36EA" w:rsidP="00DA059D">
            <w:pPr>
              <w:rPr>
                <w:b/>
                <w:bCs/>
              </w:rPr>
            </w:pPr>
            <w:r>
              <w:rPr>
                <w:b/>
                <w:bCs/>
              </w:rPr>
              <w:t>QUERY 9:</w:t>
            </w:r>
          </w:p>
          <w:p w14:paraId="1E19BC89" w14:textId="77777777" w:rsidR="000B36EA" w:rsidRDefault="000B36EA" w:rsidP="00DA059D">
            <w:pPr>
              <w:rPr>
                <w:b/>
                <w:bCs/>
              </w:rPr>
            </w:pPr>
          </w:p>
          <w:p w14:paraId="107E8295" w14:textId="77777777" w:rsidR="00F7293A" w:rsidRDefault="00F7293A" w:rsidP="00F7293A">
            <w:r>
              <w:t xml:space="preserve">select distinct(artist_name), artist_location from songs </w:t>
            </w:r>
          </w:p>
          <w:p w14:paraId="18E8DA58" w14:textId="2B8346E5" w:rsidR="000B36EA" w:rsidRDefault="00F7293A" w:rsidP="00F7293A">
            <w:r>
              <w:t>where artist_location is not null and trim(</w:t>
            </w:r>
            <w:proofErr w:type="spellStart"/>
            <w:r>
              <w:t>artist_location</w:t>
            </w:r>
            <w:proofErr w:type="spellEnd"/>
            <w:r>
              <w:t>) &lt;</w:t>
            </w:r>
            <w:proofErr w:type="gramStart"/>
            <w:r>
              <w:t>&gt;</w:t>
            </w:r>
            <w:r w:rsidR="0010734D">
              <w:t xml:space="preserve"> ‘ ‘</w:t>
            </w:r>
            <w:r>
              <w:t>;</w:t>
            </w:r>
            <w:proofErr w:type="gramEnd"/>
          </w:p>
          <w:p w14:paraId="13BE8327" w14:textId="77777777" w:rsidR="00F7293A" w:rsidRPr="000B36EA" w:rsidRDefault="00F7293A" w:rsidP="00F7293A"/>
          <w:p w14:paraId="380D1B5D" w14:textId="77777777" w:rsidR="000B36EA" w:rsidRDefault="000B36EA" w:rsidP="00DA059D">
            <w:pPr>
              <w:rPr>
                <w:b/>
                <w:bCs/>
              </w:rPr>
            </w:pPr>
            <w:r>
              <w:rPr>
                <w:b/>
                <w:bCs/>
              </w:rPr>
              <w:t>OUTPUT:</w:t>
            </w:r>
          </w:p>
          <w:p w14:paraId="69DF9DDE" w14:textId="77777777" w:rsidR="000B36EA" w:rsidRDefault="000B36EA" w:rsidP="00DA059D">
            <w:pPr>
              <w:rPr>
                <w:b/>
                <w:bCs/>
              </w:rPr>
            </w:pPr>
          </w:p>
          <w:p w14:paraId="42B83ABF" w14:textId="0C8CBA2B" w:rsidR="000B36EA" w:rsidRDefault="00F7293A" w:rsidP="00DA059D">
            <w:pPr>
              <w:rPr>
                <w:b/>
                <w:bCs/>
              </w:rPr>
            </w:pPr>
            <w:r w:rsidRPr="00F7293A">
              <w:rPr>
                <w:b/>
                <w:bCs/>
                <w:noProof/>
              </w:rPr>
              <w:drawing>
                <wp:inline distT="0" distB="0" distL="0" distR="0" wp14:anchorId="0DCEC9AF" wp14:editId="223296E1">
                  <wp:extent cx="5463540" cy="3048000"/>
                  <wp:effectExtent l="0" t="0" r="3810" b="0"/>
                  <wp:docPr id="515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060" name=""/>
                          <pic:cNvPicPr/>
                        </pic:nvPicPr>
                        <pic:blipFill>
                          <a:blip r:embed="rId22"/>
                          <a:stretch>
                            <a:fillRect/>
                          </a:stretch>
                        </pic:blipFill>
                        <pic:spPr>
                          <a:xfrm>
                            <a:off x="0" y="0"/>
                            <a:ext cx="5464015" cy="3048265"/>
                          </a:xfrm>
                          <a:prstGeom prst="rect">
                            <a:avLst/>
                          </a:prstGeom>
                        </pic:spPr>
                      </pic:pic>
                    </a:graphicData>
                  </a:graphic>
                </wp:inline>
              </w:drawing>
            </w:r>
          </w:p>
          <w:p w14:paraId="30B276D9" w14:textId="77777777" w:rsidR="000B36EA" w:rsidRPr="00C82333" w:rsidRDefault="000B36EA" w:rsidP="00DA059D">
            <w:pPr>
              <w:rPr>
                <w:b/>
                <w:bCs/>
              </w:rPr>
            </w:pPr>
          </w:p>
        </w:tc>
        <w:tc>
          <w:tcPr>
            <w:tcW w:w="981" w:type="dxa"/>
          </w:tcPr>
          <w:p w14:paraId="498624EB" w14:textId="77777777" w:rsidR="000B36EA" w:rsidRPr="000704D8" w:rsidRDefault="000B36EA" w:rsidP="00DA059D">
            <w:pPr>
              <w:pStyle w:val="Heading1"/>
            </w:pPr>
          </w:p>
        </w:tc>
      </w:tr>
      <w:tr w:rsidR="000B36EA" w14:paraId="457796E6" w14:textId="77777777" w:rsidTr="00DA059D">
        <w:trPr>
          <w:trHeight w:val="339"/>
        </w:trPr>
        <w:tc>
          <w:tcPr>
            <w:tcW w:w="1080" w:type="dxa"/>
          </w:tcPr>
          <w:p w14:paraId="3E280C95" w14:textId="77777777" w:rsidR="000B36EA" w:rsidRDefault="000B36EA" w:rsidP="00DA059D"/>
        </w:tc>
        <w:tc>
          <w:tcPr>
            <w:tcW w:w="8730" w:type="dxa"/>
          </w:tcPr>
          <w:p w14:paraId="21777AAF" w14:textId="77777777" w:rsidR="000B36EA" w:rsidRDefault="000B36EA" w:rsidP="00DA059D"/>
        </w:tc>
        <w:tc>
          <w:tcPr>
            <w:tcW w:w="981" w:type="dxa"/>
          </w:tcPr>
          <w:p w14:paraId="7FAA5B25" w14:textId="77777777" w:rsidR="000B36EA" w:rsidRDefault="000B36EA" w:rsidP="00DA059D"/>
        </w:tc>
      </w:tr>
      <w:tr w:rsidR="000B36EA" w14:paraId="4D343228" w14:textId="77777777" w:rsidTr="00DA059D">
        <w:tc>
          <w:tcPr>
            <w:tcW w:w="1080" w:type="dxa"/>
          </w:tcPr>
          <w:p w14:paraId="17E4C428" w14:textId="77777777" w:rsidR="000B36EA" w:rsidRDefault="000B36EA" w:rsidP="00DA059D"/>
        </w:tc>
        <w:tc>
          <w:tcPr>
            <w:tcW w:w="8730" w:type="dxa"/>
          </w:tcPr>
          <w:p w14:paraId="3E45FAC3" w14:textId="77777777" w:rsidR="000B36EA" w:rsidRDefault="000B36EA" w:rsidP="00DA059D"/>
        </w:tc>
        <w:tc>
          <w:tcPr>
            <w:tcW w:w="981" w:type="dxa"/>
          </w:tcPr>
          <w:p w14:paraId="1DB1E894" w14:textId="77777777" w:rsidR="000B36EA" w:rsidRDefault="000B36EA" w:rsidP="00DA059D"/>
        </w:tc>
      </w:tr>
    </w:tbl>
    <w:p w14:paraId="667511CE" w14:textId="77777777" w:rsidR="000B36EA" w:rsidRDefault="000B36EA" w:rsidP="000B36EA">
      <w:pPr>
        <w:rPr>
          <w:b/>
          <w:bCs/>
        </w:rPr>
      </w:pPr>
      <w:r>
        <w:t xml:space="preserve">                   </w:t>
      </w:r>
      <w:r>
        <w:rPr>
          <w:b/>
          <w:bCs/>
        </w:rPr>
        <w:t>CONCLUSION:</w:t>
      </w:r>
    </w:p>
    <w:p w14:paraId="393B1358" w14:textId="09D2F090" w:rsidR="000B36EA" w:rsidRDefault="000B36EA" w:rsidP="00F7293A">
      <w:r>
        <w:rPr>
          <w:b/>
          <w:bCs/>
        </w:rPr>
        <w:t xml:space="preserve">                  </w:t>
      </w:r>
    </w:p>
    <w:p w14:paraId="77895B29" w14:textId="77777777" w:rsidR="00F7293A" w:rsidRPr="00614EE2" w:rsidRDefault="00F7293A" w:rsidP="00F7293A">
      <w:pPr>
        <w:rPr>
          <w:rFonts w:cs="Times New Roman"/>
        </w:rPr>
      </w:pPr>
      <w:r w:rsidRPr="00614EE2">
        <w:rPr>
          <w:rFonts w:cs="Times New Roman"/>
        </w:rPr>
        <w:t xml:space="preserve">                   This query filters out null and empty location values, ensuring only valid artist locations</w:t>
      </w:r>
    </w:p>
    <w:p w14:paraId="20D0FC1B" w14:textId="77777777" w:rsidR="00F7293A" w:rsidRPr="00614EE2" w:rsidRDefault="00F7293A" w:rsidP="00F7293A">
      <w:pPr>
        <w:rPr>
          <w:rFonts w:cs="Times New Roman"/>
        </w:rPr>
      </w:pPr>
      <w:r w:rsidRPr="00614EE2">
        <w:rPr>
          <w:rFonts w:cs="Times New Roman"/>
        </w:rPr>
        <w:t xml:space="preserve">                   are considered. It then retrieves each artist’s name with their location, eliminating </w:t>
      </w:r>
    </w:p>
    <w:p w14:paraId="2B035DF4" w14:textId="3DDD10C0" w:rsidR="00F7293A" w:rsidRPr="00614EE2" w:rsidRDefault="00F7293A" w:rsidP="00F7293A">
      <w:pPr>
        <w:rPr>
          <w:rFonts w:cs="Times New Roman"/>
        </w:rPr>
      </w:pPr>
      <w:r w:rsidRPr="00614EE2">
        <w:rPr>
          <w:rFonts w:cs="Times New Roman"/>
        </w:rPr>
        <w:t xml:space="preserve">                   duplicates using </w:t>
      </w:r>
      <w:r w:rsidR="00614EE2" w:rsidRPr="00614EE2">
        <w:rPr>
          <w:rFonts w:cs="Times New Roman"/>
          <w:b/>
          <w:bCs/>
        </w:rPr>
        <w:t>distinct</w:t>
      </w:r>
      <w:r w:rsidR="00614EE2">
        <w:rPr>
          <w:rFonts w:cs="Times New Roman"/>
        </w:rPr>
        <w:t xml:space="preserve"> </w:t>
      </w:r>
      <w:r w:rsidRPr="00614EE2">
        <w:rPr>
          <w:rFonts w:cs="Times New Roman"/>
        </w:rPr>
        <w:t xml:space="preserve">. The result provides a clean list of artists with known  </w:t>
      </w:r>
    </w:p>
    <w:p w14:paraId="0C98CD59" w14:textId="1E49EB85" w:rsidR="00F7293A" w:rsidRPr="00614EE2" w:rsidRDefault="00F7293A" w:rsidP="00F7293A">
      <w:pPr>
        <w:rPr>
          <w:rFonts w:cs="Times New Roman"/>
        </w:rPr>
      </w:pPr>
      <w:r w:rsidRPr="00614EE2">
        <w:rPr>
          <w:rFonts w:cs="Times New Roman"/>
        </w:rPr>
        <w:t xml:space="preserve">                   geographic information.</w:t>
      </w:r>
    </w:p>
    <w:p w14:paraId="2A61D65C" w14:textId="77777777" w:rsidR="000B36EA" w:rsidRPr="00614EE2" w:rsidRDefault="000B36EA" w:rsidP="000B36EA">
      <w:pPr>
        <w:rPr>
          <w:rFonts w:cs="Times New Roman"/>
        </w:rPr>
      </w:pPr>
    </w:p>
    <w:p w14:paraId="06695487" w14:textId="77777777" w:rsidR="000B36EA" w:rsidRPr="00614EE2" w:rsidRDefault="000B36EA" w:rsidP="000B36EA"/>
    <w:p w14:paraId="11DC6F00" w14:textId="77777777" w:rsidR="000B36EA" w:rsidRDefault="000B36EA" w:rsidP="000B36EA"/>
    <w:p w14:paraId="509B1011" w14:textId="77777777" w:rsidR="000B36EA" w:rsidRDefault="000B36EA" w:rsidP="000B36EA"/>
    <w:tbl>
      <w:tblPr>
        <w:tblW w:w="0" w:type="auto"/>
        <w:tblCellMar>
          <w:left w:w="0" w:type="dxa"/>
          <w:right w:w="0" w:type="dxa"/>
        </w:tblCellMar>
        <w:tblLook w:val="0600" w:firstRow="0" w:lastRow="0" w:firstColumn="0" w:lastColumn="0" w:noHBand="1" w:noVBand="1"/>
      </w:tblPr>
      <w:tblGrid>
        <w:gridCol w:w="971"/>
        <w:gridCol w:w="4974"/>
        <w:gridCol w:w="4855"/>
      </w:tblGrid>
      <w:tr w:rsidR="00614EE2" w14:paraId="3AF9C5F0" w14:textId="58A26D0F" w:rsidTr="00614EE2">
        <w:tc>
          <w:tcPr>
            <w:tcW w:w="971" w:type="dxa"/>
          </w:tcPr>
          <w:p w14:paraId="67C43770" w14:textId="77777777" w:rsidR="00614EE2" w:rsidRPr="00E74B29" w:rsidRDefault="00614EE2" w:rsidP="00DA059D">
            <w:pPr>
              <w:pStyle w:val="Footer"/>
            </w:pPr>
          </w:p>
        </w:tc>
        <w:tc>
          <w:tcPr>
            <w:tcW w:w="4974" w:type="dxa"/>
          </w:tcPr>
          <w:p w14:paraId="6D8FA6AA" w14:textId="77777777" w:rsidR="00614EE2" w:rsidRPr="00874FE7" w:rsidRDefault="00614EE2" w:rsidP="00DA059D">
            <w:pPr>
              <w:pStyle w:val="Footer"/>
            </w:pPr>
            <w:r>
              <w:t>SONGS DATABASE</w:t>
            </w:r>
          </w:p>
        </w:tc>
        <w:tc>
          <w:tcPr>
            <w:tcW w:w="4855" w:type="dxa"/>
          </w:tcPr>
          <w:p w14:paraId="6A3EC744" w14:textId="77777777" w:rsidR="00614EE2" w:rsidRPr="00614EE2" w:rsidRDefault="00614EE2" w:rsidP="00DA059D">
            <w:pPr>
              <w:pStyle w:val="Footer"/>
              <w:rPr>
                <w:rFonts w:ascii="Times New Roman" w:hAnsi="Times New Roman" w:cs="Times New Roman"/>
              </w:rPr>
            </w:pPr>
          </w:p>
        </w:tc>
      </w:tr>
    </w:tbl>
    <w:p w14:paraId="1B2B5D89" w14:textId="77777777" w:rsidR="000B36EA" w:rsidRDefault="000B36EA" w:rsidP="000B36EA"/>
    <w:p w14:paraId="69AFFFF9" w14:textId="77777777" w:rsidR="000B36EA" w:rsidRDefault="000B36EA" w:rsidP="000B36EA"/>
    <w:p w14:paraId="1FFBDDEF" w14:textId="77777777" w:rsidR="000B36EA" w:rsidRDefault="000B36EA" w:rsidP="000B36EA"/>
    <w:p w14:paraId="1C7DD193" w14:textId="77777777" w:rsidR="000B36EA" w:rsidRDefault="000B36EA" w:rsidP="000B36EA"/>
    <w:p w14:paraId="21DDAD46" w14:textId="77777777" w:rsidR="000B36EA" w:rsidRDefault="000B36EA" w:rsidP="000B36EA"/>
    <w:p w14:paraId="504D2B19" w14:textId="77777777" w:rsidR="000B36EA" w:rsidRDefault="000B36EA" w:rsidP="000B36EA"/>
    <w:p w14:paraId="0829E060" w14:textId="77777777" w:rsidR="000B36EA" w:rsidRDefault="000B36EA" w:rsidP="000B36EA"/>
    <w:p w14:paraId="22475F9F" w14:textId="77777777" w:rsidR="00065E64" w:rsidRDefault="00065E64" w:rsidP="00065E64"/>
    <w:tbl>
      <w:tblPr>
        <w:tblW w:w="0" w:type="auto"/>
        <w:tblLayout w:type="fixed"/>
        <w:tblCellMar>
          <w:left w:w="0" w:type="dxa"/>
          <w:right w:w="0" w:type="dxa"/>
        </w:tblCellMar>
        <w:tblLook w:val="0600" w:firstRow="0" w:lastRow="0" w:firstColumn="0" w:lastColumn="0" w:noHBand="1" w:noVBand="1"/>
      </w:tblPr>
      <w:tblGrid>
        <w:gridCol w:w="1080"/>
        <w:gridCol w:w="8730"/>
        <w:gridCol w:w="981"/>
      </w:tblGrid>
      <w:tr w:rsidR="00F7293A" w:rsidRPr="000704D8" w14:paraId="7B61ED9C" w14:textId="77777777" w:rsidTr="00DA059D">
        <w:trPr>
          <w:trHeight w:val="6254"/>
        </w:trPr>
        <w:tc>
          <w:tcPr>
            <w:tcW w:w="1080" w:type="dxa"/>
          </w:tcPr>
          <w:p w14:paraId="3A9C37A0" w14:textId="77777777" w:rsidR="00F7293A" w:rsidRPr="000704D8" w:rsidRDefault="00F7293A" w:rsidP="00DA059D">
            <w:pPr>
              <w:pStyle w:val="Heading1"/>
            </w:pPr>
          </w:p>
        </w:tc>
        <w:tc>
          <w:tcPr>
            <w:tcW w:w="8730" w:type="dxa"/>
            <w:tcBorders>
              <w:bottom w:val="single" w:sz="18" w:space="0" w:color="476166" w:themeColor="accent1"/>
            </w:tcBorders>
          </w:tcPr>
          <w:p w14:paraId="160EDA0E" w14:textId="77777777" w:rsidR="00F7293A" w:rsidRDefault="00F7293A" w:rsidP="00DA059D">
            <w:pPr>
              <w:pStyle w:val="Heading1"/>
              <w:rPr>
                <w:sz w:val="28"/>
                <w:szCs w:val="28"/>
              </w:rPr>
            </w:pPr>
            <w:r>
              <w:rPr>
                <w:sz w:val="28"/>
                <w:szCs w:val="28"/>
              </w:rPr>
              <w:t>QUERIES AND OUTPUTS</w:t>
            </w:r>
          </w:p>
          <w:p w14:paraId="52D01843" w14:textId="77777777" w:rsidR="00F7293A" w:rsidRDefault="00F7293A" w:rsidP="00DA059D"/>
          <w:p w14:paraId="143F9FA1" w14:textId="77777777" w:rsidR="00F7293A" w:rsidRDefault="00F7293A" w:rsidP="00DA059D"/>
          <w:p w14:paraId="67DB9C6F" w14:textId="77777777" w:rsidR="00F7293A" w:rsidRDefault="00F7293A" w:rsidP="00DA059D"/>
          <w:p w14:paraId="6F0D29F5" w14:textId="14606D7B" w:rsidR="00F7293A" w:rsidRDefault="00F7293A" w:rsidP="00DA059D">
            <w:pPr>
              <w:rPr>
                <w:b/>
                <w:bCs/>
              </w:rPr>
            </w:pPr>
            <w:r>
              <w:rPr>
                <w:b/>
                <w:bCs/>
              </w:rPr>
              <w:t>PROBLEM STATEMENT 10:</w:t>
            </w:r>
          </w:p>
          <w:p w14:paraId="670FA1D3" w14:textId="77777777" w:rsidR="00F7293A" w:rsidRDefault="00F7293A" w:rsidP="00DA059D"/>
          <w:p w14:paraId="2A9B1908" w14:textId="366CDC5F" w:rsidR="00F7293A" w:rsidRDefault="00F7293A" w:rsidP="00DA059D">
            <w:r w:rsidRPr="00F7293A">
              <w:t>Calculate the average duration of songs for each year (excluding year 0) and display the results in ascending order of year.</w:t>
            </w:r>
          </w:p>
          <w:p w14:paraId="2195E137" w14:textId="77777777" w:rsidR="00F7293A" w:rsidRDefault="00F7293A" w:rsidP="00DA059D"/>
          <w:p w14:paraId="1B1C03A0" w14:textId="39B5DFC7" w:rsidR="00F7293A" w:rsidRDefault="00F7293A" w:rsidP="00DA059D">
            <w:pPr>
              <w:rPr>
                <w:b/>
                <w:bCs/>
              </w:rPr>
            </w:pPr>
            <w:r>
              <w:rPr>
                <w:b/>
                <w:bCs/>
              </w:rPr>
              <w:t>QUERY 10:</w:t>
            </w:r>
          </w:p>
          <w:p w14:paraId="1CC3E20D" w14:textId="77777777" w:rsidR="00F7293A" w:rsidRDefault="00F7293A" w:rsidP="00DA059D">
            <w:pPr>
              <w:rPr>
                <w:b/>
                <w:bCs/>
              </w:rPr>
            </w:pPr>
          </w:p>
          <w:p w14:paraId="2B330109" w14:textId="77777777" w:rsidR="00F7293A" w:rsidRDefault="00F7293A" w:rsidP="00F7293A">
            <w:r>
              <w:t>select year, round(avg(duration), 2) as avg_duration from songs</w:t>
            </w:r>
          </w:p>
          <w:p w14:paraId="2AAD824C" w14:textId="364AEA39" w:rsidR="00F7293A" w:rsidRDefault="00F7293A" w:rsidP="00F7293A">
            <w:r>
              <w:t>where year &gt; 0 group by year order by  year asc;</w:t>
            </w:r>
          </w:p>
          <w:p w14:paraId="00CB4427" w14:textId="77777777" w:rsidR="00F7293A" w:rsidRPr="000B36EA" w:rsidRDefault="00F7293A" w:rsidP="00F7293A"/>
          <w:p w14:paraId="5D6C6683" w14:textId="77777777" w:rsidR="00F7293A" w:rsidRDefault="00F7293A" w:rsidP="00DA059D">
            <w:pPr>
              <w:rPr>
                <w:b/>
                <w:bCs/>
              </w:rPr>
            </w:pPr>
            <w:r>
              <w:rPr>
                <w:b/>
                <w:bCs/>
              </w:rPr>
              <w:t>OUTPUT:</w:t>
            </w:r>
          </w:p>
          <w:p w14:paraId="22A5A5AE" w14:textId="77777777" w:rsidR="00F7293A" w:rsidRDefault="00F7293A" w:rsidP="00DA059D">
            <w:pPr>
              <w:rPr>
                <w:b/>
                <w:bCs/>
              </w:rPr>
            </w:pPr>
          </w:p>
          <w:p w14:paraId="47D1C1E0" w14:textId="57B25483" w:rsidR="00F7293A" w:rsidRDefault="00F7293A" w:rsidP="00DA059D">
            <w:pPr>
              <w:rPr>
                <w:b/>
                <w:bCs/>
              </w:rPr>
            </w:pPr>
            <w:r w:rsidRPr="00F7293A">
              <w:rPr>
                <w:b/>
                <w:bCs/>
                <w:noProof/>
              </w:rPr>
              <w:drawing>
                <wp:inline distT="0" distB="0" distL="0" distR="0" wp14:anchorId="6F60FB3B" wp14:editId="18570FBE">
                  <wp:extent cx="5455920" cy="3009900"/>
                  <wp:effectExtent l="0" t="0" r="0" b="0"/>
                  <wp:docPr id="131289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91953" name=""/>
                          <pic:cNvPicPr/>
                        </pic:nvPicPr>
                        <pic:blipFill>
                          <a:blip r:embed="rId23"/>
                          <a:stretch>
                            <a:fillRect/>
                          </a:stretch>
                        </pic:blipFill>
                        <pic:spPr>
                          <a:xfrm>
                            <a:off x="0" y="0"/>
                            <a:ext cx="5456395" cy="3010162"/>
                          </a:xfrm>
                          <a:prstGeom prst="rect">
                            <a:avLst/>
                          </a:prstGeom>
                        </pic:spPr>
                      </pic:pic>
                    </a:graphicData>
                  </a:graphic>
                </wp:inline>
              </w:drawing>
            </w:r>
          </w:p>
          <w:p w14:paraId="55079B05" w14:textId="77777777" w:rsidR="00F7293A" w:rsidRPr="00C82333" w:rsidRDefault="00F7293A" w:rsidP="00DA059D">
            <w:pPr>
              <w:rPr>
                <w:b/>
                <w:bCs/>
              </w:rPr>
            </w:pPr>
          </w:p>
        </w:tc>
        <w:tc>
          <w:tcPr>
            <w:tcW w:w="981" w:type="dxa"/>
          </w:tcPr>
          <w:p w14:paraId="1FD2F732" w14:textId="77777777" w:rsidR="00F7293A" w:rsidRPr="000704D8" w:rsidRDefault="00F7293A" w:rsidP="00DA059D">
            <w:pPr>
              <w:pStyle w:val="Heading1"/>
            </w:pPr>
          </w:p>
        </w:tc>
      </w:tr>
      <w:tr w:rsidR="00F7293A" w14:paraId="4C70B625" w14:textId="77777777" w:rsidTr="00DA059D">
        <w:trPr>
          <w:trHeight w:val="339"/>
        </w:trPr>
        <w:tc>
          <w:tcPr>
            <w:tcW w:w="1080" w:type="dxa"/>
          </w:tcPr>
          <w:p w14:paraId="76E57F91" w14:textId="77777777" w:rsidR="00F7293A" w:rsidRDefault="00F7293A" w:rsidP="00DA059D"/>
        </w:tc>
        <w:tc>
          <w:tcPr>
            <w:tcW w:w="8730" w:type="dxa"/>
          </w:tcPr>
          <w:p w14:paraId="5D5BCE4B" w14:textId="77777777" w:rsidR="00F7293A" w:rsidRDefault="00F7293A" w:rsidP="00DA059D"/>
        </w:tc>
        <w:tc>
          <w:tcPr>
            <w:tcW w:w="981" w:type="dxa"/>
          </w:tcPr>
          <w:p w14:paraId="2605ED63" w14:textId="77777777" w:rsidR="00F7293A" w:rsidRDefault="00F7293A" w:rsidP="00DA059D"/>
        </w:tc>
      </w:tr>
      <w:tr w:rsidR="00F7293A" w14:paraId="4781A5FF" w14:textId="77777777" w:rsidTr="00DA059D">
        <w:tc>
          <w:tcPr>
            <w:tcW w:w="1080" w:type="dxa"/>
          </w:tcPr>
          <w:p w14:paraId="1B0898B6" w14:textId="77777777" w:rsidR="00F7293A" w:rsidRDefault="00F7293A" w:rsidP="00DA059D"/>
        </w:tc>
        <w:tc>
          <w:tcPr>
            <w:tcW w:w="8730" w:type="dxa"/>
          </w:tcPr>
          <w:p w14:paraId="33D74DD8" w14:textId="77777777" w:rsidR="00F7293A" w:rsidRDefault="00F7293A" w:rsidP="00DA059D"/>
        </w:tc>
        <w:tc>
          <w:tcPr>
            <w:tcW w:w="981" w:type="dxa"/>
          </w:tcPr>
          <w:p w14:paraId="65D21522" w14:textId="77777777" w:rsidR="00F7293A" w:rsidRDefault="00F7293A" w:rsidP="00DA059D"/>
        </w:tc>
      </w:tr>
    </w:tbl>
    <w:p w14:paraId="53CA1003" w14:textId="77777777" w:rsidR="00F7293A" w:rsidRDefault="00F7293A" w:rsidP="00F7293A">
      <w:pPr>
        <w:rPr>
          <w:b/>
          <w:bCs/>
        </w:rPr>
      </w:pPr>
      <w:r>
        <w:t xml:space="preserve">                   </w:t>
      </w:r>
      <w:r>
        <w:rPr>
          <w:b/>
          <w:bCs/>
        </w:rPr>
        <w:t>CONCLUSION:</w:t>
      </w:r>
    </w:p>
    <w:p w14:paraId="09D51DE8" w14:textId="77777777" w:rsidR="00F7293A" w:rsidRDefault="00F7293A" w:rsidP="00F7293A">
      <w:r>
        <w:rPr>
          <w:b/>
          <w:bCs/>
        </w:rPr>
        <w:t xml:space="preserve">                  </w:t>
      </w:r>
    </w:p>
    <w:p w14:paraId="4C01EFF1" w14:textId="77777777" w:rsidR="00F7293A" w:rsidRDefault="00F7293A" w:rsidP="00F7293A">
      <w:r>
        <w:t xml:space="preserve">                   </w:t>
      </w:r>
      <w:r w:rsidRPr="00F7293A">
        <w:t xml:space="preserve">This query groups songs by their release year and computes the average duration for </w:t>
      </w:r>
    </w:p>
    <w:p w14:paraId="31BC09D5" w14:textId="77777777" w:rsidR="00F7293A" w:rsidRDefault="00F7293A" w:rsidP="00F7293A">
      <w:r>
        <w:t xml:space="preserve">                   </w:t>
      </w:r>
      <w:r w:rsidRPr="00F7293A">
        <w:t xml:space="preserve">each year, rounded to two decimal places. The results are sorted in ascending order, </w:t>
      </w:r>
    </w:p>
    <w:p w14:paraId="20DF9ECD" w14:textId="79C9DCF7" w:rsidR="00F7293A" w:rsidRPr="00F7293A" w:rsidRDefault="00F7293A" w:rsidP="00F7293A">
      <w:r>
        <w:t xml:space="preserve">                   </w:t>
      </w:r>
      <w:r w:rsidRPr="00F7293A">
        <w:t>allowing us to observe how average song lengths vary across different years.</w:t>
      </w:r>
    </w:p>
    <w:p w14:paraId="3DDBEB20" w14:textId="77777777" w:rsidR="00F7293A" w:rsidRDefault="00F7293A" w:rsidP="00F7293A"/>
    <w:p w14:paraId="38D7FD7F" w14:textId="77777777" w:rsidR="00F7293A" w:rsidRDefault="00F7293A" w:rsidP="00F7293A"/>
    <w:p w14:paraId="5124C6EE" w14:textId="77777777" w:rsidR="00F7293A" w:rsidRDefault="00F7293A" w:rsidP="00F7293A"/>
    <w:p w14:paraId="0AF0717B" w14:textId="77777777" w:rsidR="00F7293A" w:rsidRDefault="00F7293A" w:rsidP="00F7293A"/>
    <w:tbl>
      <w:tblPr>
        <w:tblW w:w="0" w:type="auto"/>
        <w:tblCellMar>
          <w:left w:w="0" w:type="dxa"/>
          <w:right w:w="0" w:type="dxa"/>
        </w:tblCellMar>
        <w:tblLook w:val="0600" w:firstRow="0" w:lastRow="0" w:firstColumn="0" w:lastColumn="0" w:noHBand="1" w:noVBand="1"/>
      </w:tblPr>
      <w:tblGrid>
        <w:gridCol w:w="1079"/>
        <w:gridCol w:w="5395"/>
      </w:tblGrid>
      <w:tr w:rsidR="00F7293A" w14:paraId="135B2CE0" w14:textId="77777777" w:rsidTr="00DA059D">
        <w:tc>
          <w:tcPr>
            <w:tcW w:w="1079" w:type="dxa"/>
          </w:tcPr>
          <w:p w14:paraId="453E2711" w14:textId="77777777" w:rsidR="00F7293A" w:rsidRPr="00E74B29" w:rsidRDefault="00F7293A" w:rsidP="00DA059D">
            <w:pPr>
              <w:pStyle w:val="Footer"/>
            </w:pPr>
          </w:p>
        </w:tc>
        <w:tc>
          <w:tcPr>
            <w:tcW w:w="5395" w:type="dxa"/>
          </w:tcPr>
          <w:p w14:paraId="7C6D9788" w14:textId="77777777" w:rsidR="00F7293A" w:rsidRPr="00874FE7" w:rsidRDefault="00F7293A" w:rsidP="00DA059D">
            <w:pPr>
              <w:pStyle w:val="Footer"/>
            </w:pPr>
            <w:r>
              <w:t>SONGS DATABASE</w:t>
            </w:r>
          </w:p>
        </w:tc>
      </w:tr>
    </w:tbl>
    <w:p w14:paraId="2BD55994" w14:textId="77777777" w:rsidR="00F7293A" w:rsidRDefault="00F7293A" w:rsidP="00F7293A"/>
    <w:p w14:paraId="32DA5231" w14:textId="77777777" w:rsidR="00F7293A" w:rsidRDefault="00F7293A" w:rsidP="00F7293A"/>
    <w:p w14:paraId="7C8FE9F4" w14:textId="77777777" w:rsidR="00F7293A" w:rsidRDefault="00F7293A" w:rsidP="00F7293A"/>
    <w:p w14:paraId="380F32C6" w14:textId="77777777" w:rsidR="00F7293A" w:rsidRDefault="00F7293A" w:rsidP="00F7293A"/>
    <w:p w14:paraId="3A1B9698" w14:textId="77777777" w:rsidR="00F7293A" w:rsidRDefault="00F7293A" w:rsidP="00F7293A"/>
    <w:p w14:paraId="4F6D15B1" w14:textId="77777777" w:rsidR="00F7293A" w:rsidRDefault="00F7293A" w:rsidP="00F7293A"/>
    <w:p w14:paraId="3C19FD90" w14:textId="77777777" w:rsidR="00B149B8" w:rsidRDefault="00B149B8" w:rsidP="00F7293A"/>
    <w:tbl>
      <w:tblPr>
        <w:tblW w:w="0" w:type="auto"/>
        <w:tblLayout w:type="fixed"/>
        <w:tblCellMar>
          <w:left w:w="0" w:type="dxa"/>
          <w:right w:w="0" w:type="dxa"/>
        </w:tblCellMar>
        <w:tblLook w:val="0600" w:firstRow="0" w:lastRow="0" w:firstColumn="0" w:lastColumn="0" w:noHBand="1" w:noVBand="1"/>
      </w:tblPr>
      <w:tblGrid>
        <w:gridCol w:w="1080"/>
        <w:gridCol w:w="8730"/>
        <w:gridCol w:w="981"/>
      </w:tblGrid>
      <w:tr w:rsidR="00B149B8" w:rsidRPr="000704D8" w14:paraId="2B143104" w14:textId="77777777" w:rsidTr="00DA059D">
        <w:trPr>
          <w:trHeight w:val="6254"/>
        </w:trPr>
        <w:tc>
          <w:tcPr>
            <w:tcW w:w="1080" w:type="dxa"/>
          </w:tcPr>
          <w:p w14:paraId="22295D85" w14:textId="77777777" w:rsidR="00B149B8" w:rsidRPr="000704D8" w:rsidRDefault="00B149B8" w:rsidP="00DA059D">
            <w:pPr>
              <w:pStyle w:val="Heading1"/>
            </w:pPr>
          </w:p>
        </w:tc>
        <w:tc>
          <w:tcPr>
            <w:tcW w:w="8730" w:type="dxa"/>
            <w:tcBorders>
              <w:bottom w:val="single" w:sz="18" w:space="0" w:color="476166" w:themeColor="accent1"/>
            </w:tcBorders>
          </w:tcPr>
          <w:p w14:paraId="27F58A1D" w14:textId="0FDDA7DE" w:rsidR="00B149B8" w:rsidRDefault="00B149B8" w:rsidP="00DA059D">
            <w:pPr>
              <w:pStyle w:val="Heading1"/>
              <w:rPr>
                <w:sz w:val="28"/>
                <w:szCs w:val="28"/>
              </w:rPr>
            </w:pPr>
            <w:r>
              <w:rPr>
                <w:sz w:val="28"/>
                <w:szCs w:val="28"/>
              </w:rPr>
              <w:t>CONCLUSION</w:t>
            </w:r>
          </w:p>
          <w:p w14:paraId="11C0495D" w14:textId="77777777" w:rsidR="00B149B8" w:rsidRDefault="00B149B8" w:rsidP="00DA059D"/>
          <w:p w14:paraId="18CB2B8F" w14:textId="77777777" w:rsidR="00B149B8" w:rsidRDefault="00B149B8" w:rsidP="00DA059D"/>
          <w:p w14:paraId="4552DE52" w14:textId="77777777" w:rsidR="00B149B8" w:rsidRDefault="00B149B8" w:rsidP="00DA059D"/>
          <w:p w14:paraId="71C1C1AD" w14:textId="23027BCF" w:rsidR="00B149B8" w:rsidRDefault="00B149B8" w:rsidP="00DA059D">
            <w:r w:rsidRPr="00B149B8">
              <w:t>The project successfully demonstrated how SQL can be applied to manage and analyze a songs database. Using various queries, we extracted meaningful insights such as identifying the most prolific artist, classifying songs by duration, and analyzing trends across years.</w:t>
            </w:r>
          </w:p>
          <w:p w14:paraId="4EBA45EE" w14:textId="77777777" w:rsidR="00B149B8" w:rsidRDefault="00B149B8" w:rsidP="00DA059D"/>
          <w:p w14:paraId="312FF67F" w14:textId="77777777" w:rsidR="00B149B8" w:rsidRPr="000B36EA" w:rsidRDefault="00B149B8" w:rsidP="00DA059D"/>
          <w:p w14:paraId="3EE6D45C" w14:textId="77777777" w:rsidR="00B149B8" w:rsidRDefault="00B149B8" w:rsidP="00DA059D">
            <w:pPr>
              <w:rPr>
                <w:b/>
                <w:bCs/>
              </w:rPr>
            </w:pPr>
          </w:p>
          <w:p w14:paraId="778170F6" w14:textId="1A4E863A" w:rsidR="00B149B8" w:rsidRDefault="00B149B8" w:rsidP="00B149B8">
            <w:pPr>
              <w:pStyle w:val="Heading1"/>
              <w:rPr>
                <w:sz w:val="28"/>
                <w:szCs w:val="28"/>
              </w:rPr>
            </w:pPr>
            <w:r>
              <w:rPr>
                <w:sz w:val="28"/>
                <w:szCs w:val="28"/>
              </w:rPr>
              <w:t>FUTURE SCOPE</w:t>
            </w:r>
          </w:p>
          <w:p w14:paraId="7707A278" w14:textId="77777777" w:rsidR="00614EE2" w:rsidRPr="00614EE2" w:rsidRDefault="00614EE2" w:rsidP="00614EE2"/>
          <w:p w14:paraId="267BD59F" w14:textId="77777777" w:rsidR="00614EE2" w:rsidRPr="00614EE2" w:rsidRDefault="00614EE2" w:rsidP="00614EE2"/>
          <w:p w14:paraId="1D2FDBB2" w14:textId="77777777" w:rsidR="00B149B8" w:rsidRPr="00B149B8" w:rsidRDefault="00B149B8" w:rsidP="00B149B8">
            <w:r w:rsidRPr="00B149B8">
              <w:t>How the project can be extended:</w:t>
            </w:r>
          </w:p>
          <w:p w14:paraId="500BF2E3" w14:textId="77777777" w:rsidR="00B149B8" w:rsidRPr="00B149B8" w:rsidRDefault="00B149B8" w:rsidP="00B149B8">
            <w:pPr>
              <w:numPr>
                <w:ilvl w:val="0"/>
                <w:numId w:val="7"/>
              </w:numPr>
            </w:pPr>
            <w:r w:rsidRPr="00B149B8">
              <w:t>Add genres, albums, or user playlists.</w:t>
            </w:r>
          </w:p>
          <w:p w14:paraId="7571C348" w14:textId="77777777" w:rsidR="00B149B8" w:rsidRPr="00B149B8" w:rsidRDefault="00B149B8" w:rsidP="00B149B8">
            <w:pPr>
              <w:numPr>
                <w:ilvl w:val="0"/>
                <w:numId w:val="7"/>
              </w:numPr>
            </w:pPr>
            <w:r w:rsidRPr="00B149B8">
              <w:t>Build a front-end music management app.</w:t>
            </w:r>
          </w:p>
          <w:p w14:paraId="285D92AD" w14:textId="77777777" w:rsidR="00B149B8" w:rsidRPr="00B149B8" w:rsidRDefault="00B149B8" w:rsidP="00B149B8">
            <w:pPr>
              <w:numPr>
                <w:ilvl w:val="0"/>
                <w:numId w:val="7"/>
              </w:numPr>
            </w:pPr>
            <w:r w:rsidRPr="00B149B8">
              <w:t>Use machine learning for recommendations.</w:t>
            </w:r>
          </w:p>
          <w:p w14:paraId="28D0B185" w14:textId="77777777" w:rsidR="00B149B8" w:rsidRPr="00B149B8" w:rsidRDefault="00B149B8" w:rsidP="00B149B8">
            <w:pPr>
              <w:numPr>
                <w:ilvl w:val="0"/>
                <w:numId w:val="7"/>
              </w:numPr>
            </w:pPr>
            <w:r w:rsidRPr="00B149B8">
              <w:t>Expand dataset with streaming stats.</w:t>
            </w:r>
          </w:p>
          <w:p w14:paraId="3AC445FA" w14:textId="77777777" w:rsidR="00B149B8" w:rsidRPr="00B149B8" w:rsidRDefault="00B149B8" w:rsidP="00B149B8"/>
          <w:p w14:paraId="386DA4B7" w14:textId="5B199C44" w:rsidR="00B149B8" w:rsidRDefault="00B149B8" w:rsidP="00DA059D">
            <w:pPr>
              <w:rPr>
                <w:b/>
                <w:bCs/>
              </w:rPr>
            </w:pPr>
          </w:p>
          <w:p w14:paraId="6154CB68" w14:textId="77777777" w:rsidR="00B149B8" w:rsidRPr="00C82333" w:rsidRDefault="00B149B8" w:rsidP="00DA059D">
            <w:pPr>
              <w:rPr>
                <w:b/>
                <w:bCs/>
              </w:rPr>
            </w:pPr>
          </w:p>
        </w:tc>
        <w:tc>
          <w:tcPr>
            <w:tcW w:w="981" w:type="dxa"/>
          </w:tcPr>
          <w:p w14:paraId="0D0C4733" w14:textId="77777777" w:rsidR="00B149B8" w:rsidRPr="000704D8" w:rsidRDefault="00B149B8" w:rsidP="00DA059D">
            <w:pPr>
              <w:pStyle w:val="Heading1"/>
            </w:pPr>
          </w:p>
        </w:tc>
      </w:tr>
      <w:tr w:rsidR="00B149B8" w14:paraId="35F79B84" w14:textId="77777777" w:rsidTr="00DA059D">
        <w:trPr>
          <w:trHeight w:val="339"/>
        </w:trPr>
        <w:tc>
          <w:tcPr>
            <w:tcW w:w="1080" w:type="dxa"/>
          </w:tcPr>
          <w:p w14:paraId="40A936DA" w14:textId="77777777" w:rsidR="00B149B8" w:rsidRDefault="00B149B8" w:rsidP="00DA059D"/>
        </w:tc>
        <w:tc>
          <w:tcPr>
            <w:tcW w:w="8730" w:type="dxa"/>
          </w:tcPr>
          <w:p w14:paraId="77BB8463" w14:textId="77777777" w:rsidR="00B149B8" w:rsidRDefault="00B149B8" w:rsidP="00DA059D"/>
          <w:p w14:paraId="36AA1F37" w14:textId="6A31D362" w:rsidR="00B149B8" w:rsidRDefault="00B149B8" w:rsidP="00DA059D">
            <w:r>
              <w:br/>
            </w:r>
          </w:p>
        </w:tc>
        <w:tc>
          <w:tcPr>
            <w:tcW w:w="981" w:type="dxa"/>
          </w:tcPr>
          <w:p w14:paraId="377C488A" w14:textId="77777777" w:rsidR="00B149B8" w:rsidRDefault="00B149B8" w:rsidP="00DA059D"/>
        </w:tc>
      </w:tr>
      <w:tr w:rsidR="00B149B8" w14:paraId="19727C40" w14:textId="77777777" w:rsidTr="00DA059D">
        <w:tc>
          <w:tcPr>
            <w:tcW w:w="1080" w:type="dxa"/>
          </w:tcPr>
          <w:p w14:paraId="7715F86F" w14:textId="77777777" w:rsidR="00B149B8" w:rsidRDefault="00B149B8" w:rsidP="00DA059D"/>
        </w:tc>
        <w:tc>
          <w:tcPr>
            <w:tcW w:w="8730" w:type="dxa"/>
          </w:tcPr>
          <w:p w14:paraId="20E8A03B" w14:textId="77777777" w:rsidR="00B149B8" w:rsidRDefault="00B149B8" w:rsidP="00DA059D"/>
        </w:tc>
        <w:tc>
          <w:tcPr>
            <w:tcW w:w="981" w:type="dxa"/>
          </w:tcPr>
          <w:p w14:paraId="1757AC1C" w14:textId="77777777" w:rsidR="00B149B8" w:rsidRDefault="00B149B8" w:rsidP="00DA059D"/>
        </w:tc>
      </w:tr>
    </w:tbl>
    <w:p w14:paraId="58156111" w14:textId="088E1E5F" w:rsidR="00B149B8" w:rsidRDefault="00B149B8" w:rsidP="00B149B8">
      <w:pPr>
        <w:rPr>
          <w:b/>
          <w:bCs/>
        </w:rPr>
      </w:pPr>
      <w:r>
        <w:t xml:space="preserve">                  </w:t>
      </w:r>
    </w:p>
    <w:p w14:paraId="47399D65" w14:textId="77777777" w:rsidR="00B149B8" w:rsidRDefault="00B149B8" w:rsidP="00B149B8">
      <w:r>
        <w:rPr>
          <w:b/>
          <w:bCs/>
        </w:rPr>
        <w:t xml:space="preserve">                  </w:t>
      </w:r>
    </w:p>
    <w:p w14:paraId="4859E84A" w14:textId="77777777" w:rsidR="00B149B8" w:rsidRDefault="00B149B8" w:rsidP="00B149B8"/>
    <w:p w14:paraId="3C3135BA" w14:textId="77777777" w:rsidR="00B149B8" w:rsidRDefault="00B149B8" w:rsidP="00B149B8"/>
    <w:p w14:paraId="46E6E80D" w14:textId="77777777" w:rsidR="00B149B8" w:rsidRDefault="00B149B8" w:rsidP="00B149B8"/>
    <w:p w14:paraId="23611F81" w14:textId="77777777" w:rsidR="00B149B8" w:rsidRDefault="00B149B8" w:rsidP="00B149B8"/>
    <w:tbl>
      <w:tblPr>
        <w:tblW w:w="0" w:type="auto"/>
        <w:tblCellMar>
          <w:left w:w="0" w:type="dxa"/>
          <w:right w:w="0" w:type="dxa"/>
        </w:tblCellMar>
        <w:tblLook w:val="0600" w:firstRow="0" w:lastRow="0" w:firstColumn="0" w:lastColumn="0" w:noHBand="1" w:noVBand="1"/>
      </w:tblPr>
      <w:tblGrid>
        <w:gridCol w:w="1079"/>
        <w:gridCol w:w="5395"/>
      </w:tblGrid>
      <w:tr w:rsidR="00B149B8" w14:paraId="7358E004" w14:textId="77777777" w:rsidTr="00DA059D">
        <w:tc>
          <w:tcPr>
            <w:tcW w:w="1079" w:type="dxa"/>
          </w:tcPr>
          <w:p w14:paraId="6002571A" w14:textId="77777777" w:rsidR="00B149B8" w:rsidRPr="00E74B29" w:rsidRDefault="00B149B8" w:rsidP="00DA059D">
            <w:pPr>
              <w:pStyle w:val="Footer"/>
            </w:pPr>
          </w:p>
        </w:tc>
        <w:tc>
          <w:tcPr>
            <w:tcW w:w="5395" w:type="dxa"/>
          </w:tcPr>
          <w:p w14:paraId="54D465F9" w14:textId="77777777" w:rsidR="00B149B8" w:rsidRPr="00874FE7" w:rsidRDefault="00B149B8" w:rsidP="00DA059D">
            <w:pPr>
              <w:pStyle w:val="Footer"/>
            </w:pPr>
            <w:r>
              <w:t>SONGS DATABASE</w:t>
            </w:r>
          </w:p>
        </w:tc>
      </w:tr>
    </w:tbl>
    <w:p w14:paraId="3396DC23" w14:textId="77777777" w:rsidR="00B149B8" w:rsidRDefault="00B149B8" w:rsidP="00B149B8"/>
    <w:p w14:paraId="3D87E6BC" w14:textId="77777777" w:rsidR="00B149B8" w:rsidRDefault="00B149B8" w:rsidP="00B149B8"/>
    <w:p w14:paraId="21AB80BB" w14:textId="70D1DC12" w:rsidR="00B149B8" w:rsidRDefault="00B149B8" w:rsidP="00B149B8">
      <w:r w:rsidRPr="004909D9">
        <w:rPr>
          <w:noProof/>
          <w:lang w:val="en-AU" w:eastAsia="en-AU"/>
        </w:rPr>
        <w:drawing>
          <wp:anchor distT="0" distB="0" distL="114300" distR="114300" simplePos="0" relativeHeight="251667456" behindDoc="1" locked="1" layoutInCell="1" allowOverlap="1" wp14:anchorId="3DF48E08" wp14:editId="23884A7B">
            <wp:simplePos x="0" y="0"/>
            <wp:positionH relativeFrom="margin">
              <wp:align>right</wp:align>
            </wp:positionH>
            <wp:positionV relativeFrom="paragraph">
              <wp:posOffset>784225</wp:posOffset>
            </wp:positionV>
            <wp:extent cx="6858000" cy="1947545"/>
            <wp:effectExtent l="0" t="0" r="0" b="0"/>
            <wp:wrapNone/>
            <wp:docPr id="923819106" name="Picture 923819106"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1947545"/>
                    </a:xfrm>
                    <a:prstGeom prst="rect">
                      <a:avLst/>
                    </a:prstGeom>
                  </pic:spPr>
                </pic:pic>
              </a:graphicData>
            </a:graphic>
            <wp14:sizeRelH relativeFrom="page">
              <wp14:pctWidth>0</wp14:pctWidth>
            </wp14:sizeRelH>
            <wp14:sizeRelV relativeFrom="page">
              <wp14:pctHeight>0</wp14:pctHeight>
            </wp14:sizeRelV>
          </wp:anchor>
        </w:drawing>
      </w:r>
    </w:p>
    <w:p w14:paraId="4B7655E2" w14:textId="77777777" w:rsidR="00B149B8" w:rsidRDefault="00B149B8" w:rsidP="00B149B8"/>
    <w:p w14:paraId="15C991AD" w14:textId="77777777" w:rsidR="00B149B8" w:rsidRDefault="00B149B8" w:rsidP="00B149B8"/>
    <w:p w14:paraId="70E653C4" w14:textId="77777777" w:rsidR="00B149B8" w:rsidRDefault="00B149B8" w:rsidP="00B149B8"/>
    <w:p w14:paraId="4F286FB4" w14:textId="77777777" w:rsidR="00B149B8" w:rsidRDefault="00B149B8" w:rsidP="00B149B8"/>
    <w:p w14:paraId="215A5987" w14:textId="77777777" w:rsidR="00B149B8" w:rsidRDefault="00B149B8" w:rsidP="00F7293A"/>
    <w:p w14:paraId="5CC4CE9E" w14:textId="77777777" w:rsidR="00C82333" w:rsidRDefault="00C82333" w:rsidP="00EB7C2B"/>
    <w:sectPr w:rsidR="00C82333"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F64009" w14:textId="77777777" w:rsidR="00C13C3A" w:rsidRDefault="00C13C3A" w:rsidP="00E74B29">
      <w:r>
        <w:separator/>
      </w:r>
    </w:p>
  </w:endnote>
  <w:endnote w:type="continuationSeparator" w:id="0">
    <w:p w14:paraId="037E00B4" w14:textId="77777777" w:rsidR="00C13C3A" w:rsidRDefault="00C13C3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7611D" w14:textId="77777777" w:rsidR="00C13C3A" w:rsidRDefault="00C13C3A" w:rsidP="00E74B29">
      <w:r>
        <w:separator/>
      </w:r>
    </w:p>
  </w:footnote>
  <w:footnote w:type="continuationSeparator" w:id="0">
    <w:p w14:paraId="78A5CCFA" w14:textId="77777777" w:rsidR="00C13C3A" w:rsidRDefault="00C13C3A"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40D90"/>
    <w:multiLevelType w:val="multilevel"/>
    <w:tmpl w:val="E7F2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18402A2"/>
    <w:multiLevelType w:val="multilevel"/>
    <w:tmpl w:val="82F4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B018B7"/>
    <w:multiLevelType w:val="multilevel"/>
    <w:tmpl w:val="A534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592025"/>
    <w:multiLevelType w:val="multilevel"/>
    <w:tmpl w:val="E326B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4E7021"/>
    <w:multiLevelType w:val="multilevel"/>
    <w:tmpl w:val="CDF8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C82091"/>
    <w:multiLevelType w:val="multilevel"/>
    <w:tmpl w:val="4922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1"/>
  </w:num>
  <w:num w:numId="2" w16cid:durableId="634023914">
    <w:abstractNumId w:val="6"/>
  </w:num>
  <w:num w:numId="3" w16cid:durableId="96800638">
    <w:abstractNumId w:val="5"/>
  </w:num>
  <w:num w:numId="4" w16cid:durableId="122162650">
    <w:abstractNumId w:val="4"/>
  </w:num>
  <w:num w:numId="5" w16cid:durableId="347492734">
    <w:abstractNumId w:val="2"/>
  </w:num>
  <w:num w:numId="6" w16cid:durableId="1602952333">
    <w:abstractNumId w:val="0"/>
  </w:num>
  <w:num w:numId="7" w16cid:durableId="12895826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792"/>
    <w:rsid w:val="00065E64"/>
    <w:rsid w:val="000704D8"/>
    <w:rsid w:val="00086489"/>
    <w:rsid w:val="00086FA5"/>
    <w:rsid w:val="000B36EA"/>
    <w:rsid w:val="000E4641"/>
    <w:rsid w:val="0010734D"/>
    <w:rsid w:val="00151F66"/>
    <w:rsid w:val="00177F8D"/>
    <w:rsid w:val="00185F4A"/>
    <w:rsid w:val="001879A5"/>
    <w:rsid w:val="001E097E"/>
    <w:rsid w:val="001F4B42"/>
    <w:rsid w:val="00251792"/>
    <w:rsid w:val="002D2200"/>
    <w:rsid w:val="0040564B"/>
    <w:rsid w:val="0048120C"/>
    <w:rsid w:val="004909D9"/>
    <w:rsid w:val="004C5781"/>
    <w:rsid w:val="00521481"/>
    <w:rsid w:val="005E598B"/>
    <w:rsid w:val="00614EE2"/>
    <w:rsid w:val="00665110"/>
    <w:rsid w:val="006709F1"/>
    <w:rsid w:val="006C60E6"/>
    <w:rsid w:val="007E7573"/>
    <w:rsid w:val="007F66B6"/>
    <w:rsid w:val="00837914"/>
    <w:rsid w:val="00874FE7"/>
    <w:rsid w:val="008D2021"/>
    <w:rsid w:val="00952F7D"/>
    <w:rsid w:val="009A38BA"/>
    <w:rsid w:val="00A61A31"/>
    <w:rsid w:val="00B149B8"/>
    <w:rsid w:val="00B43E11"/>
    <w:rsid w:val="00BC1E80"/>
    <w:rsid w:val="00BE53A3"/>
    <w:rsid w:val="00C07ABB"/>
    <w:rsid w:val="00C13C3A"/>
    <w:rsid w:val="00C82333"/>
    <w:rsid w:val="00D43125"/>
    <w:rsid w:val="00D65EF9"/>
    <w:rsid w:val="00D66A3A"/>
    <w:rsid w:val="00DF198B"/>
    <w:rsid w:val="00E303A2"/>
    <w:rsid w:val="00E74B29"/>
    <w:rsid w:val="00EB4485"/>
    <w:rsid w:val="00EB7C2B"/>
    <w:rsid w:val="00F43D9E"/>
    <w:rsid w:val="00F61258"/>
    <w:rsid w:val="00F7293A"/>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51B23"/>
  <w15:chartTrackingRefBased/>
  <w15:docId w15:val="{43B715BD-6CB4-44F5-A712-3235C6FB2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rsid w:val="001879A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dhi\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E0F2528D3C3478AA33A99374B107674"/>
        <w:category>
          <w:name w:val="General"/>
          <w:gallery w:val="placeholder"/>
        </w:category>
        <w:types>
          <w:type w:val="bbPlcHdr"/>
        </w:types>
        <w:behaviors>
          <w:behavior w:val="content"/>
        </w:behaviors>
        <w:guid w:val="{7320FC51-10B8-4D53-9B85-4DCFA1C99C8D}"/>
      </w:docPartPr>
      <w:docPartBody>
        <w:p w:rsidR="00D871DE" w:rsidRDefault="00000000">
          <w:pPr>
            <w:pStyle w:val="4E0F2528D3C3478AA33A99374B107674"/>
          </w:pPr>
          <w:r w:rsidRPr="00DF198B">
            <w:t>—</w:t>
          </w:r>
        </w:p>
      </w:docPartBody>
    </w:docPart>
    <w:docPart>
      <w:docPartPr>
        <w:name w:val="8B612811573F4F42A273BADD96940CD3"/>
        <w:category>
          <w:name w:val="General"/>
          <w:gallery w:val="placeholder"/>
        </w:category>
        <w:types>
          <w:type w:val="bbPlcHdr"/>
        </w:types>
        <w:behaviors>
          <w:behavior w:val="content"/>
        </w:behaviors>
        <w:guid w:val="{FCE87501-3FD4-40B5-86EF-C0AB720C340C}"/>
      </w:docPartPr>
      <w:docPartBody>
        <w:p w:rsidR="00D871DE" w:rsidRDefault="00000000">
          <w:pPr>
            <w:pStyle w:val="8B612811573F4F42A273BADD96940CD3"/>
          </w:pPr>
          <w:r w:rsidRPr="00DF198B">
            <w:t>—</w:t>
          </w:r>
        </w:p>
      </w:docPartBody>
    </w:docPart>
    <w:docPart>
      <w:docPartPr>
        <w:name w:val="9B9E669DC04546328A862C9B0886A1C4"/>
        <w:category>
          <w:name w:val="General"/>
          <w:gallery w:val="placeholder"/>
        </w:category>
        <w:types>
          <w:type w:val="bbPlcHdr"/>
        </w:types>
        <w:behaviors>
          <w:behavior w:val="content"/>
        </w:behaviors>
        <w:guid w:val="{C611098C-22E3-492F-B5C7-6D0C8A60B477}"/>
      </w:docPartPr>
      <w:docPartBody>
        <w:p w:rsidR="00D871DE" w:rsidRDefault="00000000">
          <w:pPr>
            <w:pStyle w:val="9B9E669DC04546328A862C9B0886A1C4"/>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D7A"/>
    <w:rsid w:val="009B4488"/>
    <w:rsid w:val="009D0D7A"/>
    <w:rsid w:val="00C07ABB"/>
    <w:rsid w:val="00CC773D"/>
    <w:rsid w:val="00D871DE"/>
    <w:rsid w:val="00F61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E0F2528D3C3478AA33A99374B107674">
    <w:name w:val="4E0F2528D3C3478AA33A99374B107674"/>
  </w:style>
  <w:style w:type="paragraph" w:customStyle="1" w:styleId="8B612811573F4F42A273BADD96940CD3">
    <w:name w:val="8B612811573F4F42A273BADD96940CD3"/>
  </w:style>
  <w:style w:type="paragraph" w:customStyle="1" w:styleId="9B9E669DC04546328A862C9B0886A1C4">
    <w:name w:val="9B9E669DC04546328A862C9B0886A1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34</TotalTime>
  <Pages>1</Pages>
  <Words>1469</Words>
  <Characters>8375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 Pujara</dc:creator>
  <cp:keywords/>
  <dc:description/>
  <cp:lastModifiedBy>23BIT200NidhiP</cp:lastModifiedBy>
  <cp:revision>4</cp:revision>
  <cp:lastPrinted>2025-08-22T17:19:00Z</cp:lastPrinted>
  <dcterms:created xsi:type="dcterms:W3CDTF">2025-08-22T17:28:00Z</dcterms:created>
  <dcterms:modified xsi:type="dcterms:W3CDTF">2025-08-23T05:54:00Z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